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"/>
          <w:szCs w:val="2"/>
        </w:rPr>
      </w:pPr>
      <w:r>
        <w:rPr/>
        <w:pict>
          <v:group style="position:absolute;margin-left:495.299988pt;margin-top:564.161011pt;width:30.2pt;height:.1pt;mso-position-horizontal-relative:page;mso-position-vertical-relative:page;z-index:-1063" coordorigin="9906,11283" coordsize="604,2">
            <v:shape style="position:absolute;left:9906;top:11283;width:604;height:2" coordorigin="9906,11283" coordsize="604,0" path="m9906,11283l10510,11283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56.5pt;margin-top:10.610987pt;width:483.4pt;height:1.8pt;mso-position-horizontal-relative:page;mso-position-vertical-relative:page;z-index:-1062" coordorigin="1130,212" coordsize="9668,36">
            <v:group style="position:absolute;left:1134;top:216;width:9660;height:2" coordorigin="1134,216" coordsize="9660,2">
              <v:shape style="position:absolute;left:1134;top:216;width:9660;height:2" coordorigin="1134,216" coordsize="9660,0" path="m1134,216l10794,216e" filled="f" stroked="t" strokeweight=".4pt" strokecolor="#231F20">
                <v:path arrowok="t"/>
              </v:shape>
            </v:group>
            <v:group style="position:absolute;left:1134;top:244;width:9660;height:2" coordorigin="1134,244" coordsize="9660,2">
              <v:shape style="position:absolute;left:1134;top:244;width:9660;height:2" coordorigin="1134,244" coordsize="9660,0" path="m1134,244l10794,244e" filled="f" stroked="t" strokeweight=".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.700001pt;margin-top:671.911011pt;width:117.7pt;height:.1pt;mso-position-horizontal-relative:page;mso-position-vertical-relative:page;z-index:-1061" coordorigin="1134,13438" coordsize="2354,2">
            <v:shape style="position:absolute;left:1134;top:13438;width:2354;height:2" coordorigin="1134,13438" coordsize="2354,0" path="m1134,13438l3488,13438e" filled="f" stroked="t" strokeweight=".4pt" strokecolor="#231F20">
              <v:path arrowok="t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7.491142pt;margin-top:-2.606783pt;width:75.938060pt;height:12.793294pt;mso-position-horizontal-relative:page;mso-position-vertical-relative:page;z-index:-1060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left="20" w:right="-52"/>
                    <w:jc w:val="left"/>
                    <w:rPr>
                      <w:rFonts w:ascii="宋体" w:hAnsi="宋体" w:cs="宋体" w:eastAsia="宋体"/>
                      <w:sz w:val="19"/>
                      <w:szCs w:val="1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9"/>
                      <w:szCs w:val="19"/>
                    </w:rPr>
                    <w:t>第</w:t>
                  </w:r>
                  <w:r>
                    <w:rPr>
                      <w:rFonts w:ascii="宋体" w:hAnsi="宋体" w:cs="宋体" w:eastAsia="宋体"/>
                      <w:color w:val="231F20"/>
                      <w:spacing w:val="-25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27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9"/>
                      <w:szCs w:val="19"/>
                    </w:rPr>
                    <w:t>卷</w:t>
                  </w:r>
                  <w:r>
                    <w:rPr>
                      <w:rFonts w:ascii="宋体" w:hAnsi="宋体" w:cs="宋体" w:eastAsia="宋体"/>
                      <w:color w:val="231F20"/>
                      <w:spacing w:val="37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9"/>
                      <w:szCs w:val="19"/>
                    </w:rPr>
                    <w:t>第</w:t>
                  </w:r>
                  <w:r>
                    <w:rPr>
                      <w:rFonts w:ascii="宋体" w:hAnsi="宋体" w:cs="宋体" w:eastAsia="宋体"/>
                      <w:color w:val="231F20"/>
                      <w:spacing w:val="-25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4"/>
                      <w:sz w:val="19"/>
                      <w:szCs w:val="19"/>
                    </w:rPr>
                    <w:t>期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602325pt;margin-top:-2.293488pt;width:159.32576pt;height:12.48pt;mso-position-horizontal-relative:page;mso-position-vertical-relative:page;z-index:-1059" type="#_x0000_t202" filled="f" stroked="f">
            <v:textbox inset="0,0,0,0">
              <w:txbxContent>
                <w:p>
                  <w:pPr>
                    <w:spacing w:before="0" w:after="0" w:line="233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urn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hui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sz w:val="21"/>
                      <w:szCs w:val="21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sz w:val="21"/>
                      <w:szCs w:val="21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913757pt;margin-top:-2.293488pt;width:55.2908pt;height:12.48pt;mso-position-horizontal-relative:page;mso-position-vertical-relative:page;z-index:-1058" type="#_x0000_t202" filled="f" stroked="f">
            <v:textbox inset="0,0,0,0">
              <w:txbxContent>
                <w:p>
                  <w:pPr>
                    <w:spacing w:before="0" w:after="0" w:line="233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sz w:val="21"/>
                      <w:szCs w:val="21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27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934875pt;margin-top:32.447208pt;width:253.52pt;height:58.07849pt;mso-position-horizontal-relative:page;mso-position-vertical-relative:page;z-index:-1057" type="#_x0000_t202" filled="f" stroked="f">
            <v:textbox inset="0,0,0,0">
              <w:txbxContent>
                <w:p>
                  <w:pPr>
                    <w:spacing w:before="0" w:after="0" w:line="439" w:lineRule="exact"/>
                    <w:ind w:left="-31" w:right="-51"/>
                    <w:jc w:val="center"/>
                    <w:rPr>
                      <w:rFonts w:ascii="宋体" w:hAnsi="宋体" w:cs="宋体" w:eastAsia="宋体"/>
                      <w:sz w:val="42"/>
                      <w:szCs w:val="42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-2"/>
                      <w:sz w:val="42"/>
                      <w:szCs w:val="42"/>
                    </w:rPr>
                    <w:t>由迭代生成数列收敛的条件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42"/>
                      <w:szCs w:val="42"/>
                    </w:rPr>
                  </w:r>
                </w:p>
                <w:p>
                  <w:pPr>
                    <w:spacing w:before="8" w:after="0" w:line="110" w:lineRule="exact"/>
                    <w:jc w:val="left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40" w:lineRule="auto"/>
                    <w:ind w:left="2082" w:right="2064"/>
                    <w:jc w:val="center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sz w:val="26"/>
                      <w:szCs w:val="26"/>
                    </w:rPr>
                    <w:t>程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sz w:val="26"/>
                      <w:szCs w:val="26"/>
                    </w:rPr>
                    <w:t>希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2"/>
                      <w:sz w:val="26"/>
                      <w:szCs w:val="26"/>
                    </w:rPr>
                    <w:t>旺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897095pt;margin-top:94.711411pt;width:94.699272pt;height:11.210321pt;mso-position-horizontal-relative:page;mso-position-vertical-relative:page;z-index:-1056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淮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阴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师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范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院</w:t>
                  </w:r>
                  <w:r>
                    <w:rPr>
                      <w:rFonts w:ascii="宋体" w:hAnsi="宋体" w:cs="宋体" w:eastAsia="宋体"/>
                      <w:color w:val="231F20"/>
                      <w:spacing w:val="7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系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5871pt;margin-top:94.711411pt;width:42.844097pt;height:10.248pt;mso-position-horizontal-relative:page;mso-position-vertical-relative:page;z-index:-1055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江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苏</w:t>
                  </w:r>
                  <w:r>
                    <w:rPr>
                      <w:rFonts w:ascii="宋体" w:hAnsi="宋体" w:cs="宋体" w:eastAsia="宋体"/>
                      <w:color w:val="231F20"/>
                      <w:spacing w:val="6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淮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安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50885pt;margin-top:95.335793pt;width:31.829464pt;height:10.927pt;mso-position-horizontal-relative:page;mso-position-vertical-relative:page;z-index:-1054" type="#_x0000_t202" filled="f" stroked="f">
            <v:textbox inset="0,0,0,0">
              <w:txbxContent>
                <w:p>
                  <w:pPr>
                    <w:spacing w:before="0" w:after="0" w:line="202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22330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90715pt;margin-top:124.612259pt;width:400.74956pt;height:13.56048pt;mso-position-horizontal-relative:page;mso-position-vertical-relative:page;z-index:-1053" type="#_x0000_t202" filled="f" stroked="f">
            <v:textbox inset="0,0,0,0">
              <w:txbxContent>
                <w:p>
                  <w:pPr>
                    <w:spacing w:before="0" w:after="0" w:line="256" w:lineRule="exact"/>
                    <w:ind w:left="20" w:right="-55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探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了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初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始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2"/>
                      <w:sz w:val="16"/>
                      <w:szCs w:val="16"/>
                    </w:rPr>
                    <w:t>值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21"/>
                      <w:szCs w:val="21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-1"/>
                      <w:sz w:val="12"/>
                      <w:szCs w:val="12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公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2"/>
                      <w:sz w:val="16"/>
                      <w:szCs w:val="16"/>
                    </w:rPr>
                    <w:t>式</w:t>
                  </w:r>
                  <w:r>
                    <w:rPr>
                      <w:rFonts w:ascii="宋体" w:hAnsi="宋体" w:cs="宋体" w:eastAsia="宋体"/>
                      <w:color w:val="231F20"/>
                      <w:spacing w:val="4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21"/>
                      <w:szCs w:val="21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1"/>
                      <w:sz w:val="12"/>
                      <w:szCs w:val="1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-1"/>
                      <w:sz w:val="12"/>
                      <w:szCs w:val="12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1"/>
                      <w:sz w:val="12"/>
                      <w:szCs w:val="1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21"/>
                      <w:szCs w:val="21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21"/>
                      <w:szCs w:val="21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21"/>
                      <w:szCs w:val="21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1"/>
                      <w:sz w:val="12"/>
                      <w:szCs w:val="1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21"/>
                      <w:szCs w:val="21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9"/>
                      <w:szCs w:val="19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1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21"/>
                      <w:szCs w:val="21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21"/>
                      <w:szCs w:val="21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8"/>
                      <w:sz w:val="12"/>
                      <w:szCs w:val="12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通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过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2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1"/>
                      <w:w w:val="100"/>
                      <w:position w:val="1"/>
                      <w:sz w:val="21"/>
                      <w:szCs w:val="21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21"/>
                      <w:szCs w:val="21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2"/>
                      <w:szCs w:val="1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w w:val="100"/>
                      <w:position w:val="1"/>
                      <w:sz w:val="21"/>
                      <w:szCs w:val="21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性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与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2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2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43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1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关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系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860527pt;margin-top:125.756882pt;width:10.248001pt;height:10.248pt;mso-position-horizontal-relative:page;mso-position-vertical-relative:page;z-index:-1052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摘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724297pt;margin-top:140.548904pt;width:341.710377pt;height:17.499155pt;mso-position-horizontal-relative:page;mso-position-vertical-relative:page;z-index:-1051" type="#_x0000_t202" filled="f" stroked="f">
            <v:textbox inset="0,0,0,0">
              <w:txbxContent>
                <w:p>
                  <w:pPr>
                    <w:spacing w:before="0" w:after="0" w:line="238" w:lineRule="exact"/>
                    <w:ind w:left="20" w:right="-54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若</w:t>
                  </w:r>
                  <w:r>
                    <w:rPr>
                      <w:rFonts w:ascii="宋体" w:hAnsi="宋体" w:cs="宋体" w:eastAsia="宋体"/>
                      <w:color w:val="231F20"/>
                      <w:spacing w:val="-41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95"/>
                      <w:w w:val="100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-95"/>
                      <w:w w:val="99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必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点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给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出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了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1"/>
                      <w:w w:val="99"/>
                      <w:position w:val="0"/>
                      <w:sz w:val="21"/>
                      <w:szCs w:val="21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99"/>
                      <w:position w:val="0"/>
                      <w:sz w:val="21"/>
                      <w:szCs w:val="21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8"/>
                      <w:position w:val="-2"/>
                      <w:sz w:val="12"/>
                      <w:szCs w:val="1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5"/>
                      <w:w w:val="99"/>
                      <w:position w:val="0"/>
                      <w:sz w:val="21"/>
                      <w:szCs w:val="21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若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干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充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分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件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必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要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件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93" w:lineRule="exact"/>
                    <w:ind w:left="193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0"/>
                      <w:szCs w:val="10"/>
                    </w:rPr>
                    <w:t>→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0"/>
                      <w:szCs w:val="10"/>
                    </w:rPr>
                    <w:t>∞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02359pt;margin-top:141.576553pt;width:13.316256pt;height:11.210321pt;mso-position-horizontal-relative:page;mso-position-vertical-relative:page;z-index:-1050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sz w:val="16"/>
                      <w:szCs w:val="16"/>
                    </w:rPr>
                    <w:t>为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85228pt;margin-top:160.786148pt;width:112.597432pt;height:11.210321pt;mso-position-horizontal-relative:page;mso-position-vertical-relative:page;z-index:-1049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sz w:val="16"/>
                      <w:szCs w:val="16"/>
                    </w:rPr>
                    <w:t>关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sz w:val="16"/>
                      <w:szCs w:val="16"/>
                    </w:rPr>
                    <w:t>键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sz w:val="16"/>
                      <w:szCs w:val="16"/>
                    </w:rPr>
                    <w:t>词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1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0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0"/>
                      <w:sz w:val="16"/>
                      <w:szCs w:val="16"/>
                    </w:rPr>
                    <w:t>代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0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敛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180084pt;margin-top:160.786148pt;width:19.271313pt;height:10.248pt;mso-position-horizontal-relative:page;mso-position-vertical-relative:page;z-index:-1048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件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860527pt;margin-top:174.956207pt;width:75.743017pt;height:11.551387pt;mso-position-horizontal-relative:page;mso-position-vertical-relative:page;z-index:-1047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中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分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类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172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309219pt;margin-top:174.956207pt;width:62.87607pt;height:11.551387pt;mso-position-horizontal-relative:page;mso-position-vertical-relative:page;z-index:-1046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文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献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标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识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608887pt;margin-top:174.956207pt;width:170.924011pt;height:11.551387pt;mso-position-horizontal-relative:page;mso-position-vertical-relative:page;z-index:-1045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文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章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编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2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137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1351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200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0"/>
                      <w:sz w:val="18"/>
                      <w:szCs w:val="18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position w:val="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001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position w:val="0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02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43604pt;margin-top:199.799179pt;width:19.559993pt;height:10.248pt;mso-position-horizontal-relative:page;mso-position-vertical-relative:page;z-index:-1044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0"/>
                      <w:sz w:val="16"/>
                      <w:szCs w:val="16"/>
                    </w:rPr>
                    <w:t>所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谓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038002pt;margin-top:199.799179pt;width:88.290576pt;height:11.210321pt;mso-position-horizontal-relative:page;mso-position-vertical-relative:page;z-index:-1043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-68"/>
                      <w:w w:val="103"/>
                      <w:positio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67"/>
                      <w:w w:val="103"/>
                      <w:position w:val="0"/>
                      <w:sz w:val="16"/>
                      <w:szCs w:val="16"/>
                    </w:rPr>
                    <w:t>”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578568pt;margin-top:199.799179pt;width:94.154905pt;height:10.248pt;mso-position-horizontal-relative:page;mso-position-vertical-relative:page;z-index:-1042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0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指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给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出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第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359131pt;margin-top:199.799179pt;width:23.123128pt;height:11.210321pt;mso-position-horizontal-relative:page;mso-position-vertical-relative:page;z-index:-1041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sz w:val="16"/>
                      <w:szCs w:val="16"/>
                    </w:rPr>
                    <w:t>明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062469pt;margin-top:199.799179pt;width:162.522576pt;height:11.552252pt;mso-position-horizontal-relative:page;mso-position-vertical-relative:page;z-index:-1040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当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增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加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时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件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9.032959pt;margin-top:199.799179pt;width:10.248001pt;height:10.248pt;mso-position-horizontal-relative:page;mso-position-vertical-relative:page;z-index:-1039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52438pt;margin-top:213.969238pt;width:236.284441pt;height:12.008074pt;mso-position-horizontal-relative:page;mso-position-vertical-relative:page;z-index:-1038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项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公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6"/>
                      <w:szCs w:val="16"/>
                    </w:rPr>
                    <w:t>式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1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2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2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2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通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过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213.978531pt;width:232.174499pt;height:12.29145pt;mso-position-horizontal-relative:page;mso-position-vertical-relative:page;z-index:-1037" type="#_x0000_t202" filled="f" stroked="f">
            <v:textbox inset="0,0,0,0">
              <w:txbxContent>
                <w:p>
                  <w:pPr>
                    <w:spacing w:before="0" w:after="0" w:line="223" w:lineRule="exact"/>
                    <w:ind w:left="20" w:right="-51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  <w:w w:val="100"/>
                      <w:position w:val="6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如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归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纳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法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以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w w:val="99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增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93679pt;margin-top:228.139313pt;width:188.421296pt;height:11.202073pt;mso-position-horizontal-relative:page;mso-position-vertical-relative:page;z-index:-1036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这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样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许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多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应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用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领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域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中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经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sz w:val="16"/>
                      <w:szCs w:val="16"/>
                    </w:rPr>
                    <w:t>出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sz w:val="16"/>
                      <w:szCs w:val="16"/>
                    </w:rPr>
                    <w:t>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565994pt;margin-top:228.131058pt;width:38.183977pt;height:10.248pt;mso-position-horizontal-relative:page;mso-position-vertical-relative:page;z-index:-1035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0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很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强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228.617691pt;width:49.67344pt;height:11.210321pt;mso-position-horizontal-relative:page;mso-position-vertical-relative:page;z-index:-1034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加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事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实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上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126434pt;margin-top:228.342087pt;width:177.162777pt;height:12.288823pt;mso-position-horizontal-relative:page;mso-position-vertical-relative:page;z-index:-1033" type="#_x0000_t202" filled="f" stroked="f">
            <v:textbox inset="0,0,0,0">
              <w:txbxContent>
                <w:p>
                  <w:pPr>
                    <w:spacing w:before="0" w:after="0" w:line="223" w:lineRule="exact"/>
                    <w:ind w:left="20" w:right="-51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6"/>
                      <w:szCs w:val="16"/>
                    </w:rPr>
                    <w:t>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又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于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68937pt;margin-top:242.301132pt;width:231.814025pt;height:25.372137pt;mso-position-horizontal-relative:page;mso-position-vertical-relative:page;z-index:-1032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sz w:val="16"/>
                      <w:szCs w:val="16"/>
                    </w:rPr>
                    <w:t>理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sz w:val="16"/>
                      <w:szCs w:val="16"/>
                    </w:rPr>
                    <w:t>论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sz w:val="16"/>
                      <w:szCs w:val="16"/>
                    </w:rPr>
                    <w:t>实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sz w:val="16"/>
                      <w:szCs w:val="16"/>
                    </w:rPr>
                    <w:t>用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sz w:val="16"/>
                      <w:szCs w:val="16"/>
                    </w:rPr>
                    <w:t>价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sz w:val="16"/>
                      <w:szCs w:val="16"/>
                    </w:rPr>
                    <w:t>值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0"/>
                      <w:sz w:val="16"/>
                      <w:szCs w:val="16"/>
                    </w:rPr>
                    <w:t>例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0"/>
                      <w:sz w:val="16"/>
                      <w:szCs w:val="16"/>
                    </w:rPr>
                    <w:t>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3"/>
                      <w:w w:val="10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大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量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近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似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计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算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方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法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都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231F20"/>
                      <w:spacing w:val="-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通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过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25" w:after="0" w:line="240" w:lineRule="auto"/>
                    <w:ind w:left="21" w:right="-47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方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式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来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实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现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6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6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  <w:w w:val="100"/>
                      <w:position w:val="6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判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性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1"/>
                      <w:w w:val="10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除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9210pt;margin-top:242.977463pt;width:74.49992pt;height:11.553871pt;mso-position-horizontal-relative:page;mso-position-vertical-relative:page;z-index:-1031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3"/>
                      <w:position w:val="1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1"/>
                      <w:w w:val="99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06839pt;margin-top:242.977463pt;width:37.911793pt;height:10.248pt;mso-position-horizontal-relative:page;mso-position-vertical-relative:page;z-index:-1030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所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以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103027pt;margin-top:242.977463pt;width:67.727476pt;height:12.014358pt;mso-position-horizontal-relative:page;mso-position-vertical-relative:page;z-index:-1029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10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界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因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此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088745pt;margin-top:242.977463pt;width:38.183977pt;height:10.248pt;mso-position-horizontal-relative:page;mso-position-vertical-relative:page;z-index:-1028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0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据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392731pt;margin-top:257.060242pt;width:233.637218pt;height:11.834637pt;mso-position-horizontal-relative:page;mso-position-vertical-relative:page;z-index:-1027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界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3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如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1"/>
                      <w:sz w:val="16"/>
                      <w:szCs w:val="16"/>
                    </w:rPr>
                    <w:t>果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类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似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以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0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264984pt;margin-top:262.014069pt;width:19.953668pt;height:7.046pt;mso-position-horizontal-relative:page;mso-position-vertical-relative:page;z-index:-1026" type="#_x0000_t202" filled="f" stroked="f">
            <v:textbox inset="0,0,0,0">
              <w:txbxContent>
                <w:p>
                  <w:pPr>
                    <w:tabs>
                      <w:tab w:pos="320" w:val="left"/>
                    </w:tabs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1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298309pt;margin-top:262.306732pt;width:4.523pt;height:7.046pt;mso-position-horizontal-relative:page;mso-position-vertical-relative:page;z-index:-1025" type="#_x0000_t202" filled="f" stroked="f">
            <v:textbox inset="0,0,0,0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2.543884pt;margin-top:262.306732pt;width:4.523pt;height:7.046pt;mso-position-horizontal-relative:page;mso-position-vertical-relative:page;z-index:-1024" type="#_x0000_t202" filled="f" stroked="f">
            <v:textbox inset="0,0,0,0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270.632996pt;width:188.330568pt;height:11.554173pt;mso-position-horizontal-relative:page;mso-position-vertical-relative:page;z-index:-1023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了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直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接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利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用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界</w:t>
                  </w:r>
                  <w:r>
                    <w:rPr>
                      <w:rFonts w:ascii="宋体" w:hAnsi="宋体" w:cs="宋体" w:eastAsia="宋体"/>
                      <w:color w:val="231F20"/>
                      <w:spacing w:val="-16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3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auch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99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准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外</w:t>
                  </w:r>
                  <w:r>
                    <w:rPr>
                      <w:rFonts w:ascii="宋体" w:hAnsi="宋体" w:cs="宋体" w:eastAsia="宋体"/>
                      <w:color w:val="231F20"/>
                      <w:spacing w:val="-58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565994pt;margin-top:270.632996pt;width:38.183977pt;height:10.248pt;mso-position-horizontal-relative:page;mso-position-vertical-relative:page;z-index:-1022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0"/>
                      <w:sz w:val="16"/>
                      <w:szCs w:val="16"/>
                    </w:rPr>
                    <w:t>还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利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用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271.795959pt;width:140.203488pt;height:25.915258pt;mso-position-horizontal-relative:page;mso-position-vertical-relative:page;z-index:-1021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sz w:val="16"/>
                      <w:szCs w:val="16"/>
                    </w:rPr>
                    <w:t>减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sz w:val="16"/>
                      <w:szCs w:val="16"/>
                    </w:rPr>
                    <w:t>少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sz w:val="16"/>
                      <w:szCs w:val="16"/>
                    </w:rPr>
                    <w:t>且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sz w:val="16"/>
                      <w:szCs w:val="16"/>
                    </w:rPr>
                    <w:t>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从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而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33" w:after="0" w:line="240" w:lineRule="auto"/>
                    <w:ind w:left="439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3"/>
                      <w:position w:val="1"/>
                      <w:sz w:val="16"/>
                      <w:szCs w:val="16"/>
                    </w:rPr>
                    <w:t>当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position w:val="1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99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减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少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68937pt;margin-top:284.80307pt;width:231.789281pt;height:24.904696pt;mso-position-horizontal-relative:page;mso-position-vertical-relative:page;z-index:-1020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2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2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自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身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性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来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判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本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文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主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要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利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性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论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17" w:after="0" w:line="240" w:lineRule="auto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件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664734pt;margin-top:285.876587pt;width:43.842104pt;height:12.006224pt;mso-position-horizontal-relative:page;mso-position-vertical-relative:page;z-index:-1019" type="#_x0000_t202" filled="f" stroked="f">
            <v:textbox inset="0,0,0,0">
              <w:txbxContent>
                <w:p>
                  <w:pPr>
                    <w:spacing w:before="0" w:after="0" w:line="222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如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567139pt;margin-top:286.164001pt;width:37.713841pt;height:10.248pt;mso-position-horizontal-relative:page;mso-position-vertical-relative:page;z-index:-1018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用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归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886017pt;margin-top:300.240143pt;width:48.6012pt;height:12.296265pt;mso-position-horizontal-relative:page;mso-position-vertical-relative:page;z-index:-1017" type="#_x0000_t202" filled="f" stroked="f">
            <v:textbox inset="0,0,0,0">
              <w:txbxContent>
                <w:p>
                  <w:pPr>
                    <w:spacing w:before="0" w:after="0" w:line="228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9"/>
                      <w:w w:val="100"/>
                      <w:position w:val="1"/>
                      <w:sz w:val="16"/>
                      <w:szCs w:val="16"/>
                    </w:rPr>
                    <w:t>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300.523743pt;width:149.51548pt;height:12.012646pt;mso-position-horizontal-relative:page;mso-position-vertical-relative:page;z-index:-1016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纳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法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以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增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加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事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实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539246pt;margin-top:300.523743pt;width:24.294472pt;height:12.012646pt;mso-position-horizontal-relative:page;mso-position-vertical-relative:page;z-index:-1015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3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097565pt;margin-top:314.603668pt;width:78.498441pt;height:12.293638pt;mso-position-horizontal-relative:page;mso-position-vertical-relative:page;z-index:-1014" type="#_x0000_t202" filled="f" stroked="f">
            <v:textbox inset="0,0,0,0">
              <w:txbxContent>
                <w:p>
                  <w:pPr>
                    <w:spacing w:before="0" w:after="0" w:line="227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939941pt;margin-top:314.603668pt;width:148.893785pt;height:12.293638pt;mso-position-horizontal-relative:page;mso-position-vertical-relative:page;z-index:-1013" type="#_x0000_t202" filled="f" stroked="f">
            <v:textbox inset="0,0,0,0">
              <w:txbxContent>
                <w:p>
                  <w:pPr>
                    <w:spacing w:before="0" w:after="0" w:line="223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宋体" w:hAnsi="宋体" w:cs="宋体" w:eastAsia="宋体"/>
                      <w:color w:val="231F20"/>
                      <w:spacing w:val="-1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-4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再</w:t>
                  </w:r>
                  <w:r>
                    <w:rPr>
                      <w:rFonts w:ascii="宋体" w:hAnsi="宋体" w:cs="宋体" w:eastAsia="宋体"/>
                      <w:color w:val="231F20"/>
                      <w:spacing w:val="-4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701714pt;margin-top:327.224274pt;width:43.343946pt;height:11.898pt;mso-position-horizontal-relative:page;mso-position-vertical-relative:page;z-index:-1012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19"/>
                      <w:szCs w:val="1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-1"/>
                      <w:sz w:val="19"/>
                      <w:szCs w:val="19"/>
                    </w:rPr>
                    <w:t>预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-1"/>
                      <w:sz w:val="19"/>
                      <w:szCs w:val="19"/>
                    </w:rPr>
                    <w:t>备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-1"/>
                      <w:sz w:val="19"/>
                      <w:szCs w:val="19"/>
                    </w:rPr>
                    <w:t>知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4"/>
                      <w:position w:val="-1"/>
                      <w:sz w:val="19"/>
                      <w:szCs w:val="19"/>
                    </w:rPr>
                    <w:t>识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68pt;margin-top:328.015137pt;width:7.24pt;height:12.48pt;mso-position-horizontal-relative:page;mso-position-vertical-relative:page;z-index:-1011" type="#_x0000_t202" filled="f" stroked="f">
            <v:textbox inset="0,0,0,0">
              <w:txbxContent>
                <w:p>
                  <w:pPr>
                    <w:spacing w:before="0" w:after="0" w:line="233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097565pt;margin-top:329.342255pt;width:216.974113pt;height:12.016886pt;mso-position-horizontal-relative:page;mso-position-vertical-relative:page;z-index:-1010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2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减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少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又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于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9"/>
                      <w:w w:val="103"/>
                      <w:position w:val="1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99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9.032959pt;margin-top:329.342255pt;width:10.248001pt;height:10.248pt;mso-position-horizontal-relative:page;mso-position-vertical-relative:page;z-index:-1009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所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343.702026pt;width:207.647384pt;height:12.018034pt;mso-position-horizontal-relative:page;mso-position-vertical-relative:page;z-index:-1008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以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100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都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界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因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据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界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0.009644pt;margin-top:343.702026pt;width:19.271313pt;height:10.248pt;mso-position-horizontal-relative:page;mso-position-vertical-relative:page;z-index:-1007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43604pt;margin-top:357.187531pt;width:33.862406pt;height:11.546926pt;mso-position-horizontal-relative:page;mso-position-vertical-relative:page;z-index:-1006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义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6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6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958916pt;margin-top:357.187531pt;width:112.061312pt;height:11.546926pt;mso-position-horizontal-relative:page;mso-position-vertical-relative:page;z-index:-1005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义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1"/>
                      <w:sz w:val="16"/>
                      <w:szCs w:val="16"/>
                    </w:rPr>
                    <w:t>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0"/>
                      <w:sz w:val="18"/>
                      <w:szCs w:val="18"/>
                    </w:rPr>
                    <w:t>D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779755pt;margin-top:357.187531pt;width:51.986717pt;height:11.546926pt;mso-position-horizontal-relative:page;mso-position-vertical-relative:page;z-index:-1004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-95"/>
                      <w:w w:val="100"/>
                      <w:sz w:val="18"/>
                      <w:szCs w:val="18"/>
                    </w:rPr>
                    <w:t>ξ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sz w:val="18"/>
                      <w:szCs w:val="18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position w:val="1"/>
                      <w:sz w:val="16"/>
                      <w:szCs w:val="16"/>
                    </w:rPr>
                    <w:t>若</w:t>
                  </w:r>
                  <w:r>
                    <w:rPr>
                      <w:rFonts w:ascii="宋体" w:hAnsi="宋体" w:cs="宋体" w:eastAsia="宋体"/>
                      <w:color w:val="231F20"/>
                      <w:spacing w:val="-89"/>
                      <w:w w:val="99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357.783569pt;width:190.043715pt;height:12.004739pt;mso-position-horizontal-relative:page;mso-position-vertical-relative:page;z-index:-1003" type="#_x0000_t202" filled="f" stroked="f">
            <v:textbox inset="0,0,0,0">
              <w:txbxContent>
                <w:p>
                  <w:pPr>
                    <w:spacing w:before="0" w:after="0" w:line="219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都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如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果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完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类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似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242035pt;margin-top:362.74231pt;width:32.371874pt;height:7.338668pt;mso-position-horizontal-relative:page;mso-position-vertical-relative:page;z-index:-1002" type="#_x0000_t202" filled="f" stroked="f">
            <v:textbox inset="0,0,0,0">
              <w:txbxContent>
                <w:p>
                  <w:pPr>
                    <w:tabs>
                      <w:tab w:pos="520" w:val="left"/>
                    </w:tabs>
                    <w:spacing w:before="3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-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78241pt;margin-top:362.74231pt;width:19.661pt;height:7.046pt;mso-position-horizontal-relative:page;mso-position-vertical-relative:page;z-index:-1001" type="#_x0000_t202" filled="f" stroked="f">
            <v:textbox inset="0,0,0,0">
              <w:txbxContent>
                <w:p>
                  <w:pPr>
                    <w:tabs>
                      <w:tab w:pos="320" w:val="left"/>
                    </w:tabs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1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371.357574pt;width:174.713121pt;height:11.544011pt;mso-position-horizontal-relative:page;mso-position-vertical-relative:page;z-index:-1000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方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程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根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称</w:t>
                  </w:r>
                  <w:r>
                    <w:rPr>
                      <w:rFonts w:ascii="宋体" w:hAnsi="宋体" w:cs="宋体" w:eastAsia="宋体"/>
                      <w:color w:val="231F20"/>
                      <w:spacing w:val="-93"/>
                      <w:w w:val="99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点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342651pt;margin-top:372.520538pt;width:13.332752pt;height:11.210321pt;mso-position-horizontal-relative:page;mso-position-vertical-relative:page;z-index:-999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sz w:val="16"/>
                      <w:szCs w:val="16"/>
                    </w:rPr>
                    <w:t>注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414001pt;margin-top:372.520538pt;width:141.069528pt;height:11.55048pt;mso-position-horizontal-relative:page;mso-position-vertical-relative:page;z-index:-998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9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position w:val="0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中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9"/>
                      <w:w w:val="103"/>
                      <w:position w:val="1"/>
                      <w:sz w:val="16"/>
                      <w:szCs w:val="16"/>
                    </w:rPr>
                    <w:t>当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1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99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减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少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543823pt;margin-top:372.520538pt;width:46.737153pt;height:10.248pt;mso-position-horizontal-relative:page;mso-position-vertical-relative:page;z-index:-997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35349pt;margin-top:385.527649pt;width:34.743612pt;height:11.541096pt;mso-position-horizontal-relative:page;mso-position-vertical-relative:page;z-index:-996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义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6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6"/>
                      <w:sz w:val="10"/>
                      <w:szCs w:val="10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12188pt;margin-top:385.527649pt;width:165.920752pt;height:12.008746pt;mso-position-horizontal-relative:page;mso-position-vertical-relative:page;z-index:-995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义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9"/>
                      <w:position w:val="0"/>
                      <w:sz w:val="18"/>
                      <w:szCs w:val="18"/>
                    </w:rPr>
                    <w:t>D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58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1"/>
                      <w:w w:val="279"/>
                      <w:position w:val="0"/>
                      <w:sz w:val="18"/>
                      <w:szCs w:val="18"/>
                    </w:rPr>
                    <w:t>"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386.88031pt;width:231.781033pt;height:11.545328pt;mso-position-horizontal-relative:page;mso-position-vertical-relative:page;z-index:-994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能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也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能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发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散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两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子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795868pt;margin-top:391.852692pt;width:4.523pt;height:7.046pt;mso-position-horizontal-relative:page;mso-position-vertical-relative:page;z-index:-993" type="#_x0000_t202" filled="f" stroked="f">
            <v:textbox inset="0,0,0,0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957153pt;margin-top:391.852692pt;width:4.523pt;height:7.046pt;mso-position-horizontal-relative:page;mso-position-vertical-relative:page;z-index:-992" type="#_x0000_t202" filled="f" stroked="f">
            <v:textbox inset="0,0,0,0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628784pt;margin-top:391.565063pt;width:11.41079pt;height:7.338668pt;mso-position-horizontal-relative:page;mso-position-vertical-relative:page;z-index:-991" type="#_x0000_t202" filled="f" stroked="f">
            <v:textbox inset="0,0,0,0">
              <w:txbxContent>
                <w:p>
                  <w:pPr>
                    <w:spacing w:before="3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399.689453pt;width:232.16045pt;height:11.546429pt;mso-position-horizontal-relative:page;mso-position-vertical-relative:page;z-index:-990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若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存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使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切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401.240082pt;width:72.575698pt;height:12.02457pt;mso-position-horizontal-relative:page;mso-position-vertical-relative:page;z-index:-989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都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643494pt;margin-top:401.240082pt;width:154.620993pt;height:10.248pt;mso-position-horizontal-relative:page;mso-position-vertical-relative:page;z-index:-988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散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性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取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决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于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两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子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5377pt;margin-top:413.859528pt;width:54.615367pt;height:24.904696pt;mso-position-horizontal-relative:page;mso-position-vertical-relative:page;z-index:-987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99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立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17" w:after="0" w:line="240" w:lineRule="auto"/>
                    <w:ind w:left="26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缩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470009pt;margin-top:413.859528pt;width:114.675928pt;height:11.543514pt;mso-position-horizontal-relative:page;mso-position-vertical-relative:page;z-index:-986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1"/>
                      <w:sz w:val="16"/>
                      <w:szCs w:val="16"/>
                    </w:rPr>
                    <w:t>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0"/>
                      <w:sz w:val="18"/>
                      <w:szCs w:val="18"/>
                    </w:rPr>
                    <w:t>D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压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缩</w:t>
                  </w:r>
                  <w:r>
                    <w:rPr>
                      <w:rFonts w:ascii="宋体" w:hAnsi="宋体" w:cs="宋体" w:eastAsia="宋体"/>
                      <w:color w:val="231F20"/>
                      <w:spacing w:val="-18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映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射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404175pt;margin-top:413.859528pt;width:52.354041pt;height:11.543514pt;mso-position-horizontal-relative:page;mso-position-vertical-relative:page;z-index:-985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称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压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38446pt;margin-top:415.599854pt;width:230.172672pt;height:26.482508pt;mso-position-horizontal-relative:page;mso-position-vertical-relative:page;z-index:-984" type="#_x0000_t202" filled="f" stroked="f">
            <v:textbox inset="0,0,0,0">
              <w:txbxContent>
                <w:p>
                  <w:pPr>
                    <w:spacing w:before="0" w:after="0" w:line="227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k-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2"/>
                      <w:sz w:val="16"/>
                      <w:szCs w:val="16"/>
                    </w:rPr>
                    <w:t>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2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2"/>
                      <w:sz w:val="16"/>
                      <w:szCs w:val="16"/>
                    </w:rPr>
                    <w:t>极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2"/>
                      <w:sz w:val="16"/>
                      <w:szCs w:val="16"/>
                    </w:rPr>
                    <w:t>限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2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2"/>
                      <w:sz w:val="16"/>
                      <w:szCs w:val="16"/>
                    </w:rPr>
                    <w:t>否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2"/>
                      <w:sz w:val="16"/>
                      <w:szCs w:val="16"/>
                    </w:rPr>
                    <w:t>相</w:t>
                  </w:r>
                  <w:r>
                    <w:rPr>
                      <w:rFonts w:ascii="宋体" w:hAnsi="宋体" w:cs="宋体" w:eastAsia="宋体"/>
                      <w:color w:val="231F20"/>
                      <w:spacing w:val="-29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2"/>
                      <w:sz w:val="16"/>
                      <w:szCs w:val="16"/>
                    </w:rPr>
                    <w:t>等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0"/>
                      <w:position w:val="2"/>
                      <w:sz w:val="16"/>
                      <w:szCs w:val="16"/>
                    </w:rPr>
                    <w:t>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3"/>
                      <w:position w:val="2"/>
                      <w:sz w:val="16"/>
                      <w:szCs w:val="16"/>
                    </w:rPr>
                    <w:t>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2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2"/>
                      <w:sz w:val="16"/>
                      <w:szCs w:val="16"/>
                    </w:rPr>
                    <w:t>极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2"/>
                      <w:sz w:val="16"/>
                      <w:szCs w:val="16"/>
                    </w:rPr>
                    <w:t>限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2"/>
                      <w:sz w:val="16"/>
                      <w:szCs w:val="16"/>
                    </w:rPr>
                    <w:t>相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2"/>
                      <w:sz w:val="16"/>
                      <w:szCs w:val="16"/>
                    </w:rPr>
                    <w:t>等</w:t>
                  </w:r>
                  <w:r>
                    <w:rPr>
                      <w:rFonts w:ascii="宋体" w:hAnsi="宋体" w:cs="宋体" w:eastAsia="宋体"/>
                      <w:color w:val="231F20"/>
                      <w:spacing w:val="-58"/>
                      <w:w w:val="10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14" w:after="0" w:line="240" w:lineRule="auto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必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否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发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散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350891pt;margin-top:444.426605pt;width:142.347968pt;height:11.542474pt;mso-position-horizontal-relative:page;mso-position-vertical-relative:page;z-index:-983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7"/>
                      <w:w w:val="103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压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缩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映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射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5.561188pt;margin-top:444.426605pt;width:63.794017pt;height:10.248pt;mso-position-horizontal-relative:page;mso-position-vertical-relative:page;z-index:-982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任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何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初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始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值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68pt;margin-top:457.076355pt;width:7.24pt;height:12.48pt;mso-position-horizontal-relative:page;mso-position-vertical-relative:page;z-index:-981" type="#_x0000_t202" filled="f" stroked="f">
            <v:textbox inset="0,0,0,0">
              <w:txbxContent>
                <w:p>
                  <w:pPr>
                    <w:spacing w:before="0" w:after="0" w:line="233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701714pt;margin-top:456.284302pt;width:43.343946pt;height:11.898pt;mso-position-horizontal-relative:page;mso-position-vertical-relative:page;z-index:-980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19"/>
                      <w:szCs w:val="1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-1"/>
                      <w:sz w:val="19"/>
                      <w:szCs w:val="19"/>
                    </w:rPr>
                    <w:t>主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-1"/>
                      <w:sz w:val="19"/>
                      <w:szCs w:val="19"/>
                    </w:rPr>
                    <w:t>要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-1"/>
                      <w:sz w:val="19"/>
                      <w:szCs w:val="19"/>
                    </w:rPr>
                    <w:t>结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4"/>
                      <w:position w:val="-1"/>
                      <w:sz w:val="19"/>
                      <w:szCs w:val="19"/>
                    </w:rPr>
                    <w:t>果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458.58844pt;width:230.450666pt;height:26.245095pt;mso-position-horizontal-relative:page;mso-position-vertical-relative:page;z-index:-979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公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式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6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19" w:after="0" w:line="240" w:lineRule="auto"/>
                    <w:ind w:left="445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9"/>
                      <w:w w:val="100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压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缩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映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射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0"/>
                      <w:position w:val="1"/>
                      <w:sz w:val="16"/>
                      <w:szCs w:val="16"/>
                    </w:rPr>
                    <w:t>故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1"/>
                      <w:w w:val="279"/>
                      <w:position w:val="0"/>
                      <w:sz w:val="18"/>
                      <w:szCs w:val="18"/>
                    </w:rPr>
                    <w:t>"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43604pt;margin-top:486.243988pt;width:25.190383pt;height:11.548109pt;mso-position-horizontal-relative:page;mso-position-vertical-relative:page;z-index:-978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9356pt;margin-top:486.243988pt;width:29.267889pt;height:10.248pt;mso-position-horizontal-relative:page;mso-position-vertical-relative:page;z-index:-977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0"/>
                      <w:sz w:val="16"/>
                      <w:szCs w:val="16"/>
                    </w:rPr>
                    <w:t>设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635437pt;margin-top:486.243988pt;width:143.407202pt;height:12.025598pt;mso-position-horizontal-relative:page;mso-position-vertical-relative:page;z-index:-976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满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足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关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系</w:t>
                  </w:r>
                  <w:r>
                    <w:rPr>
                      <w:rFonts w:ascii="宋体" w:hAnsi="宋体" w:cs="宋体" w:eastAsia="宋体"/>
                      <w:color w:val="231F20"/>
                      <w:spacing w:val="-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6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486.928558pt;width:232.99807pt;height:12.0007pt;mso-position-horizontal-relative:page;mso-position-vertical-relative:page;z-index:-975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必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0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中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且</w:t>
                  </w:r>
                  <w:r>
                    <w:rPr>
                      <w:rFonts w:ascii="Arial" w:hAnsi="Arial" w:cs="Arial" w:eastAsia="Arial"/>
                      <w:color w:val="231F20"/>
                      <w:spacing w:val="11"/>
                      <w:w w:val="297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0,1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使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得</w:t>
                  </w:r>
                  <w:r>
                    <w:rPr>
                      <w:rFonts w:ascii="Arial" w:hAnsi="Arial" w:cs="Arial" w:eastAsia="Arial"/>
                      <w:color w:val="231F20"/>
                      <w:spacing w:val="-1"/>
                      <w:w w:val="297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1"/>
                      <w:w w:val="297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p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491.89975pt;width:11.13372pt;height:19.438638pt;mso-position-horizontal-relative:page;mso-position-vertical-relative:page;z-index:-974" type="#_x0000_t202" filled="f" stroked="f">
            <v:textbox inset="0,0,0,0">
              <w:txbxContent>
                <w:p>
                  <w:pPr>
                    <w:spacing w:before="7" w:after="0" w:line="240" w:lineRule="auto"/>
                    <w:jc w:val="righ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  <w:p>
                  <w:pPr>
                    <w:spacing w:before="9" w:after="0" w:line="240" w:lineRule="auto"/>
                    <w:ind w:left="-25" w:right="18"/>
                    <w:jc w:val="righ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86451pt;margin-top:500.513pt;width:232.080015pt;height:69.471718pt;mso-position-horizontal-relative:page;mso-position-vertical-relative:page;z-index:-973" type="#_x0000_t202" filled="f" stroked="f">
            <v:textbox inset="0,0,0,0">
              <w:txbxContent>
                <w:p>
                  <w:pPr>
                    <w:spacing w:before="0" w:after="0" w:line="207" w:lineRule="exact"/>
                    <w:ind w:left="26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sz w:val="16"/>
                      <w:szCs w:val="16"/>
                    </w:rPr>
                    <w:t>其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sz w:val="16"/>
                      <w:szCs w:val="16"/>
                    </w:rPr>
                    <w:t>中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连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续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若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95"/>
                      <w:w w:val="100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0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-95"/>
                      <w:w w:val="99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必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点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98" w:lineRule="exact"/>
                    <w:ind w:left="1648" w:right="2611"/>
                    <w:jc w:val="center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0"/>
                      <w:szCs w:val="10"/>
                    </w:rPr>
                    <w:t>→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0"/>
                      <w:szCs w:val="10"/>
                    </w:rPr>
                    <w:t>∞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  <w:p>
                  <w:pPr>
                    <w:spacing w:before="16" w:after="0" w:line="270" w:lineRule="exact"/>
                    <w:ind w:left="445" w:right="-2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w w:val="100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  <w:w w:val="100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4"/>
                      <w:w w:val="100"/>
                      <w:position w:val="0"/>
                      <w:sz w:val="16"/>
                      <w:szCs w:val="16"/>
                    </w:rPr>
                    <w:t>点</w:t>
                  </w:r>
                  <w:r>
                    <w:rPr>
                      <w:rFonts w:ascii="宋体" w:hAnsi="宋体" w:cs="宋体" w:eastAsia="宋体"/>
                      <w:color w:val="231F20"/>
                      <w:spacing w:val="-99"/>
                      <w:w w:val="100"/>
                      <w:position w:val="-1"/>
                      <w:sz w:val="18"/>
                      <w:szCs w:val="18"/>
                    </w:rPr>
                    <w:t>ξ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连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续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1"/>
                      <w:w w:val="100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0"/>
                      <w:position w:val="0"/>
                      <w:sz w:val="16"/>
                      <w:szCs w:val="16"/>
                    </w:rPr>
                    <w:t>即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-1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cs="宋体" w:eastAsia="宋体"/>
                      <w:color w:val="231F20"/>
                      <w:spacing w:val="-99"/>
                      <w:w w:val="100"/>
                      <w:position w:val="-1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-1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0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4"/>
                      <w:w w:val="103"/>
                      <w:position w:val="0"/>
                      <w:sz w:val="16"/>
                      <w:szCs w:val="16"/>
                    </w:rPr>
                    <w:t>据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-1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-1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100" w:lineRule="exact"/>
                    <w:ind w:left="2801" w:right="1528"/>
                    <w:jc w:val="center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sz w:val="10"/>
                      <w:szCs w:val="10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-4"/>
                      <w:w w:val="100"/>
                      <w:sz w:val="10"/>
                      <w:szCs w:val="10"/>
                    </w:rPr>
                    <w:t>→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0"/>
                      <w:szCs w:val="10"/>
                    </w:rPr>
                    <w:t>ξ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  <w:p>
                  <w:pPr>
                    <w:spacing w:before="16" w:after="0" w:line="272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-1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-1"/>
                      <w:sz w:val="18"/>
                      <w:szCs w:val="18"/>
                    </w:rPr>
                    <w:t>e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归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结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原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6"/>
                      <w:w w:val="100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-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4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-1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cs="宋体" w:eastAsia="宋体"/>
                      <w:color w:val="231F20"/>
                      <w:spacing w:val="-101"/>
                      <w:w w:val="100"/>
                      <w:position w:val="-1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-1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-1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0"/>
                      <w:sz w:val="16"/>
                      <w:szCs w:val="16"/>
                    </w:rPr>
                    <w:t>在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4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4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3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1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1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1"/>
                      <w:position w:val="-4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1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1"/>
                      <w:position w:val="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1"/>
                      <w:position w:val="0"/>
                      <w:sz w:val="16"/>
                      <w:szCs w:val="16"/>
                    </w:rPr>
                    <w:t>两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1"/>
                      <w:position w:val="0"/>
                      <w:sz w:val="16"/>
                      <w:szCs w:val="16"/>
                    </w:rPr>
                    <w:t>边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1"/>
                      <w:position w:val="0"/>
                      <w:sz w:val="16"/>
                      <w:szCs w:val="16"/>
                    </w:rPr>
                    <w:t>取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1"/>
                      <w:position w:val="-1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1"/>
                      <w:position w:val="-1"/>
                      <w:sz w:val="18"/>
                      <w:szCs w:val="18"/>
                    </w:rPr>
                    <w:t>→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1"/>
                      <w:position w:val="-1"/>
                      <w:sz w:val="18"/>
                      <w:szCs w:val="18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-19"/>
                      <w:w w:val="101"/>
                      <w:position w:val="-1"/>
                      <w:sz w:val="18"/>
                      <w:szCs w:val="18"/>
                    </w:rPr>
                    <w:t>∞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1"/>
                      <w:position w:val="0"/>
                      <w:sz w:val="16"/>
                      <w:szCs w:val="16"/>
                    </w:rPr>
                    <w:t>时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98" w:lineRule="exact"/>
                    <w:ind w:left="1154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0"/>
                      <w:szCs w:val="10"/>
                    </w:rPr>
                    <w:t>→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0"/>
                      <w:szCs w:val="10"/>
                    </w:rPr>
                    <w:t>∞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  <w:p>
                  <w:pPr>
                    <w:spacing w:before="16" w:after="0" w:line="240" w:lineRule="auto"/>
                    <w:ind w:left="26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极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限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即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231F20"/>
                      <w:spacing w:val="-101"/>
                      <w:w w:val="100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cs="宋体" w:eastAsia="宋体"/>
                      <w:color w:val="231F20"/>
                      <w:spacing w:val="-101"/>
                      <w:w w:val="100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故</w:t>
                  </w:r>
                  <w:r>
                    <w:rPr>
                      <w:rFonts w:ascii="宋体" w:hAnsi="宋体" w:cs="宋体" w:eastAsia="宋体"/>
                      <w:color w:val="231F20"/>
                      <w:spacing w:val="-95"/>
                      <w:w w:val="99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点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058136pt;margin-top:514.970215pt;width:180.932788pt;height:12.313875pt;mso-position-horizontal-relative:page;mso-position-vertical-relative:page;z-index:-972" type="#_x0000_t202" filled="f" stroked="f">
            <v:textbox inset="0,0,0,0">
              <w:txbxContent>
                <w:p>
                  <w:pPr>
                    <w:spacing w:before="0" w:after="0" w:line="223" w:lineRule="exact"/>
                    <w:ind w:left="20" w:right="-51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p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2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2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│≤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2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2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018738pt;margin-top:529.137329pt;width:171.753721pt;height:11.834637pt;mso-position-horizontal-relative:page;mso-position-vertical-relative:page;z-index:-971" type="#_x0000_t202" filled="f" stroked="f">
            <v:textbox inset="0,0,0,0">
              <w:txbxContent>
                <w:p>
                  <w:pPr>
                    <w:tabs>
                      <w:tab w:pos="1120" w:val="left"/>
                    </w:tabs>
                    <w:spacing w:before="0" w:after="0" w:line="220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6"/>
                      <w:sz w:val="10"/>
                      <w:szCs w:val="10"/>
                    </w:rPr>
                    <w:t>2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│≤</w:t>
                  </w:r>
                  <w:r>
                    <w:rPr>
                      <w:rFonts w:ascii="宋体" w:hAnsi="宋体" w:cs="宋体" w:eastAsia="宋体"/>
                      <w:color w:val="231F20"/>
                      <w:spacing w:val="85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6"/>
                      <w:sz w:val="10"/>
                      <w:szCs w:val="10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571106pt;margin-top:534.402222pt;width:29.556206pt;height:7.046pt;mso-position-horizontal-relative:page;mso-position-vertical-relative:page;z-index:-970" type="#_x0000_t202" filled="f" stroked="f">
            <v:textbox inset="0,0,0,0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  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0"/>
                      <w:szCs w:val="1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148895pt;margin-top:534.402222pt;width:15.588878pt;height:7.046pt;mso-position-horizontal-relative:page;mso-position-vertical-relative:page;z-index:-969" type="#_x0000_t202" filled="f" stroked="f">
            <v:textbox inset="0,0,0,0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  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w w:val="10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350128pt;margin-top:544.185608pt;width:28.949873pt;height:14.542184pt;mso-position-horizontal-relative:page;mso-position-vertical-relative:page;z-index:-968" type="#_x0000_t202" filled="f" stroked="f">
            <v:textbox inset="0,0,0,0">
              <w:txbxContent>
                <w:p>
                  <w:pPr>
                    <w:tabs>
                      <w:tab w:pos="540" w:val="left"/>
                    </w:tabs>
                    <w:spacing w:before="0" w:after="0" w:line="273" w:lineRule="exact"/>
                    <w:ind w:left="20" w:right="-58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-1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99"/>
                      <w:position w:val="5"/>
                      <w:sz w:val="18"/>
                      <w:szCs w:val="18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5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5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  <w:w w:val="100"/>
                      <w:position w:val="5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  <w:w w:val="100"/>
                      <w:position w:val="5"/>
                      <w:sz w:val="18"/>
                      <w:szCs w:val="18"/>
                      <w:u w:val="single" w:color="231F20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  <w:w w:val="100"/>
                      <w:position w:val="5"/>
                      <w:sz w:val="18"/>
                      <w:szCs w:val="18"/>
                      <w:u w:val="single" w:color="231F20"/>
                    </w:rPr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89"/>
                      <w:position w:val="5"/>
                      <w:sz w:val="18"/>
                      <w:szCs w:val="18"/>
                      <w:u w:val="single" w:color="231F20"/>
                    </w:rPr>
                    <w:t>$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89"/>
                      <w:position w:val="5"/>
                      <w:sz w:val="18"/>
                      <w:szCs w:val="18"/>
                      <w:u w:val="single" w:color="231F20"/>
                    </w:rPr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89"/>
                      <w:position w:val="5"/>
                      <w:sz w:val="18"/>
                      <w:szCs w:val="18"/>
                      <w:u w:val="single" w:color="231F20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5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5"/>
                      <w:sz w:val="18"/>
                      <w:szCs w:val="18"/>
                      <w:u w:val="single" w:color="231F20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5"/>
                      <w:sz w:val="18"/>
                      <w:szCs w:val="18"/>
                      <w:u w:val="single" w:color="231F20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5"/>
                      <w:sz w:val="18"/>
                      <w:szCs w:val="18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982544pt;margin-top:554.112183pt;width:14.890588pt;height:10.927pt;mso-position-horizontal-relative:page;mso-position-vertical-relative:page;z-index:-967" type="#_x0000_t202" filled="f" stroked="f">
            <v:textbox inset="0,0,0,0">
              <w:txbxContent>
                <w:p>
                  <w:pPr>
                    <w:spacing w:before="0" w:after="0" w:line="202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557.473694pt;width:24.442808pt;height:11.202073pt;mso-position-horizontal-relative:page;mso-position-vertical-relative:page;z-index:-966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-41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sz w:val="16"/>
                      <w:szCs w:val="16"/>
                    </w:rPr>
                    <w:t>见</w:t>
                  </w:r>
                  <w:r>
                    <w:rPr>
                      <w:rFonts w:ascii="宋体" w:hAnsi="宋体" w:cs="宋体" w:eastAsia="宋体"/>
                      <w:color w:val="231F20"/>
                      <w:spacing w:val="-41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690369pt;margin-top:557.473694pt;width:103.026996pt;height:12.059199pt;mso-position-horizontal-relative:page;mso-position-vertical-relative:page;z-index:-965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color w:val="231F20"/>
                      <w:spacing w:val="-4"/>
                      <w:w w:val="297"/>
                      <w:sz w:val="18"/>
                      <w:szCs w:val="18"/>
                    </w:rPr>
                    <w:t>)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89"/>
                      <w:sz w:val="18"/>
                      <w:szCs w:val="18"/>
                    </w:rPr>
                    <w:t>$</w:t>
                  </w:r>
                  <w:r>
                    <w:rPr>
                      <w:rFonts w:ascii="Arial" w:hAnsi="Arial" w:cs="Arial" w:eastAsia="Arial"/>
                      <w:color w:val="231F20"/>
                      <w:spacing w:val="-25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sz w:val="18"/>
                      <w:szCs w:val="18"/>
                    </w:rPr>
                    <w:t>&gt;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4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-41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妨</w:t>
                  </w:r>
                  <w:r>
                    <w:rPr>
                      <w:rFonts w:ascii="宋体" w:hAnsi="宋体" w:cs="宋体" w:eastAsia="宋体"/>
                      <w:color w:val="231F20"/>
                      <w:spacing w:val="-3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89"/>
                      <w:position w:val="0"/>
                      <w:sz w:val="18"/>
                      <w:szCs w:val="18"/>
                    </w:rPr>
                    <w:t>$</w:t>
                  </w:r>
                  <w:r>
                    <w:rPr>
                      <w:rFonts w:ascii="Arial" w:hAnsi="Arial" w:cs="Arial" w:eastAsia="Arial"/>
                      <w:color w:val="231F20"/>
                      <w:spacing w:val="-2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8"/>
                      <w:positio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8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98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940643pt;margin-top:557.473694pt;width:47.659979pt;height:11.537987pt;mso-position-horizontal-relative:page;mso-position-vertical-relative:page;z-index:-964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只</w:t>
                  </w:r>
                  <w:r>
                    <w:rPr>
                      <w:rFonts w:ascii="宋体" w:hAnsi="宋体" w:cs="宋体" w:eastAsia="宋体"/>
                      <w:color w:val="231F20"/>
                      <w:spacing w:val="-3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要</w:t>
                  </w:r>
                  <w:r>
                    <w:rPr>
                      <w:rFonts w:ascii="宋体" w:hAnsi="宋体" w:cs="宋体" w:eastAsia="宋体"/>
                      <w:color w:val="231F20"/>
                      <w:spacing w:val="-3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取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6.782104pt;margin-top:557.691895pt;width:6.502586pt;height:10.983874pt;mso-position-horizontal-relative:page;mso-position-vertical-relative:page;z-index:-963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99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87958pt;margin-top:563.619446pt;width:13.256947pt;height:11.310861pt;mso-position-horizontal-relative:page;mso-position-vertical-relative:page;z-index:-962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nk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35349pt;margin-top:577.557556pt;width:13.811136pt;height:11.210321pt;mso-position-horizontal-relative:page;mso-position-vertical-relative:page;z-index:-961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6"/>
                      <w:szCs w:val="16"/>
                    </w:rPr>
                    <w:t>注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963486pt;margin-top:577.557556pt;width:196.281641pt;height:11.539857pt;mso-position-horizontal-relative:page;mso-position-vertical-relative:page;z-index:-960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必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要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件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088623pt;margin-top:577.271729pt;width:232.184105pt;height:26.47438pt;mso-position-horizontal-relative:page;mso-position-vertical-relative:page;z-index:-959" type="#_x0000_t202" filled="f" stroked="f">
            <v:textbox inset="0,0,0,0">
              <w:txbxContent>
                <w:p>
                  <w:pPr>
                    <w:spacing w:before="0" w:after="0" w:line="223" w:lineRule="exact"/>
                    <w:ind w:left="20" w:right="-51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color w:val="231F20"/>
                      <w:spacing w:val="-4"/>
                      <w:w w:val="297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-4"/>
                      <w:w w:val="99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297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99"/>
                      <w:sz w:val="18"/>
                      <w:szCs w:val="18"/>
                    </w:rPr>
                    <w:t>p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8"/>
                      <w:w w:val="100"/>
                      <w:position w:val="6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都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-2"/>
                      <w:sz w:val="10"/>
                      <w:szCs w:val="10"/>
                    </w:rPr>
                    <w:t>p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99"/>
                      <w:position w:val="1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1"/>
                      <w:sz w:val="18"/>
                      <w:szCs w:val="18"/>
                    </w:rPr>
                    <w:t>&lt;</w:t>
                  </w:r>
                  <w:r>
                    <w:rPr>
                      <w:rFonts w:ascii="Arial" w:hAnsi="Arial" w:cs="Arial" w:eastAsia="Arial"/>
                      <w:color w:val="231F20"/>
                      <w:spacing w:val="7"/>
                      <w:w w:val="89"/>
                      <w:position w:val="0"/>
                      <w:sz w:val="18"/>
                      <w:szCs w:val="18"/>
                    </w:rPr>
                    <w:t>$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据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auch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准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17" w:after="0" w:line="240" w:lineRule="auto"/>
                    <w:ind w:left="26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001926pt;margin-top:591.727661pt;width:216.258296pt;height:26.187632pt;mso-position-horizontal-relative:page;mso-position-vertical-relative:page;z-index:-958" type="#_x0000_t202" filled="f" stroked="f">
            <v:textbox inset="0,0,0,0">
              <w:txbxContent>
                <w:p>
                  <w:pPr>
                    <w:spacing w:before="0" w:after="0" w:line="227" w:lineRule="exact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若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2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1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没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点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2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2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2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2"/>
                      <w:sz w:val="16"/>
                      <w:szCs w:val="16"/>
                    </w:rPr>
                    <w:t>必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2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2"/>
                      <w:sz w:val="16"/>
                      <w:szCs w:val="16"/>
                    </w:rPr>
                    <w:t>发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2"/>
                      <w:sz w:val="16"/>
                      <w:szCs w:val="16"/>
                    </w:rPr>
                    <w:t>散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283" w:lineRule="exact"/>
                    <w:ind w:left="439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满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足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关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1"/>
                      <w:sz w:val="16"/>
                      <w:szCs w:val="16"/>
                    </w:rPr>
                    <w:t>系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2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w w:val="100"/>
                      <w:position w:val="6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518463pt;margin-top:605.889465pt;width:10.248001pt;height:10.248pt;mso-position-horizontal-relative:page;mso-position-vertical-relative:page;z-index:-957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其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359131pt;margin-top:605.897705pt;width:19.081609pt;height:10.248pt;mso-position-horizontal-relative:page;mso-position-vertical-relative:page;z-index:-956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3"/>
                      <w:position w:val="0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论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851715pt;margin-top:605.889465pt;width:182.705432pt;height:12.036706pt;mso-position-horizontal-relative:page;mso-position-vertical-relative:page;z-index:-955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2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2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2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2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2"/>
                      <w:position w:val="1"/>
                      <w:sz w:val="16"/>
                      <w:szCs w:val="16"/>
                    </w:rPr>
                    <w:t>义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2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2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2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2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2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2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导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-2"/>
                      <w:w w:val="279"/>
                      <w:position w:val="0"/>
                      <w:sz w:val="18"/>
                      <w:szCs w:val="18"/>
                    </w:rPr>
                    <w:t>"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99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620.059509pt;width:232.222939pt;height:26.194088pt;mso-position-horizontal-relative:page;mso-position-vertical-relative:page;z-index:-954" type="#_x0000_t202" filled="f" stroked="f">
            <v:textbox inset="0,0,0,0">
              <w:txbxContent>
                <w:p>
                  <w:pPr>
                    <w:spacing w:before="0" w:after="0" w:line="227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2"/>
                      <w:sz w:val="16"/>
                      <w:szCs w:val="16"/>
                    </w:rPr>
                    <w:t>中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2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2"/>
                      <w:position w:val="2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2"/>
                      <w:position w:val="1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2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2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2"/>
                      <w:position w:val="2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2"/>
                      <w:position w:val="1"/>
                      <w:sz w:val="18"/>
                      <w:szCs w:val="18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2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2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2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2"/>
                      <w:sz w:val="16"/>
                      <w:szCs w:val="16"/>
                    </w:rPr>
                    <w:t>且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2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2"/>
                      <w:sz w:val="16"/>
                      <w:szCs w:val="16"/>
                    </w:rPr>
                    <w:t>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1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1"/>
                      <w:w w:val="102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同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position w:val="2"/>
                      <w:sz w:val="16"/>
                      <w:szCs w:val="16"/>
                    </w:rPr>
                    <w:t>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8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每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项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都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2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position w:val="2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1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283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中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2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2"/>
                      <w:position w:val="0"/>
                      <w:sz w:val="18"/>
                      <w:szCs w:val="18"/>
                    </w:rPr>
                    <w:t>⑴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2"/>
                      <w:position w:val="1"/>
                      <w:sz w:val="16"/>
                      <w:szCs w:val="16"/>
                    </w:rPr>
                    <w:t>当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2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2"/>
                      <w:position w:val="1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102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增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加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99"/>
                      <w:position w:val="0"/>
                      <w:sz w:val="18"/>
                      <w:szCs w:val="18"/>
                    </w:rPr>
                    <w:t>⑵</w:t>
                  </w:r>
                  <w:r>
                    <w:rPr>
                      <w:rFonts w:ascii="宋体" w:hAnsi="宋体" w:cs="宋体" w:eastAsia="宋体"/>
                      <w:color w:val="231F20"/>
                      <w:spacing w:val="9"/>
                      <w:w w:val="103"/>
                      <w:position w:val="1"/>
                      <w:sz w:val="16"/>
                      <w:szCs w:val="16"/>
                    </w:rPr>
                    <w:t>当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1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620.059509pt;width:174.069776pt;height:11.53936pt;mso-position-horizontal-relative:page;mso-position-vertical-relative:page;z-index:-953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若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存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51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0,1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使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切</w:t>
                  </w:r>
                  <w:r>
                    <w:rPr>
                      <w:rFonts w:ascii="宋体" w:hAnsi="宋体" w:cs="宋体" w:eastAsia="宋体"/>
                      <w:color w:val="231F20"/>
                      <w:spacing w:val="-4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496063pt;margin-top:620.059509pt;width:50.630209pt;height:10.248pt;mso-position-horizontal-relative:page;mso-position-vertical-relative:page;z-index:-952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0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立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等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式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633.940308pt;width:230.450666pt;height:26.47741pt;mso-position-horizontal-relative:page;mso-position-vertical-relative:page;z-index:-951" type="#_x0000_t202" filled="f" stroked="f">
            <v:textbox inset="0,0,0,0">
              <w:txbxContent>
                <w:p>
                  <w:pPr>
                    <w:spacing w:before="0" w:after="0" w:line="233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1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0"/>
                      <w:position w:val="1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-118"/>
                      <w:w w:val="100"/>
                      <w:position w:val="1"/>
                      <w:sz w:val="18"/>
                      <w:szCs w:val="18"/>
                    </w:rPr>
                    <w:t>′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1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1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任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何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初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始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2"/>
                      <w:sz w:val="16"/>
                      <w:szCs w:val="16"/>
                    </w:rPr>
                    <w:t>值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2"/>
                      <w:sz w:val="16"/>
                      <w:szCs w:val="16"/>
                    </w:rPr>
                    <w:t>公</w:t>
                  </w:r>
                  <w:r>
                    <w:rPr>
                      <w:rFonts w:ascii="宋体" w:hAnsi="宋体" w:cs="宋体" w:eastAsia="宋体"/>
                      <w:color w:val="231F20"/>
                      <w:spacing w:val="9"/>
                      <w:w w:val="100"/>
                      <w:position w:val="2"/>
                      <w:sz w:val="16"/>
                      <w:szCs w:val="16"/>
                    </w:rPr>
                    <w:t>式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283" w:lineRule="exact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w w:val="99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648.680115pt;width:57.624512pt;height:11.210321pt;mso-position-horizontal-relative:page;mso-position-vertical-relative:page;z-index:-950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sz w:val="16"/>
                      <w:szCs w:val="16"/>
                    </w:rPr>
                    <w:t>减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sz w:val="16"/>
                      <w:szCs w:val="16"/>
                    </w:rPr>
                    <w:t>少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sz w:val="16"/>
                      <w:szCs w:val="16"/>
                    </w:rPr>
                    <w:t>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18438pt;margin-top:648.680115pt;width:136.095208pt;height:12.030318pt;mso-position-horizontal-relative:page;mso-position-vertical-relative:page;z-index:-949" type="#_x0000_t202" filled="f" stroked="f">
            <v:textbox inset="0,0,0,0">
              <w:txbxContent>
                <w:p>
                  <w:pPr>
                    <w:spacing w:before="0" w:after="0" w:line="227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100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两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2"/>
                      <w:sz w:val="16"/>
                      <w:szCs w:val="16"/>
                    </w:rPr>
                    <w:t>子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2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2"/>
                      <w:sz w:val="16"/>
                      <w:szCs w:val="16"/>
                    </w:rPr>
                    <w:t>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2"/>
                      <w:sz w:val="16"/>
                      <w:szCs w:val="16"/>
                    </w:rPr>
                    <w:t>都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2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2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42375pt;margin-top:675.3396pt;width:36.655125pt;height:10.191215pt;mso-position-horizontal-relative:page;mso-position-vertical-relative:page;z-index:-948" type="#_x0000_t202" filled="f" stroked="f">
            <v:textbox inset="0,0,0,0">
              <w:txbxContent>
                <w:p>
                  <w:pPr>
                    <w:spacing w:before="0" w:after="0" w:line="185" w:lineRule="exact"/>
                    <w:ind w:left="20" w:right="-45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5"/>
                      <w:sz w:val="14"/>
                      <w:szCs w:val="14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5"/>
                      <w:sz w:val="14"/>
                      <w:szCs w:val="14"/>
                    </w:rPr>
                    <w:t>稿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5"/>
                      <w:sz w:val="14"/>
                      <w:szCs w:val="14"/>
                    </w:rPr>
                    <w:t>日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5"/>
                      <w:sz w:val="14"/>
                      <w:szCs w:val="14"/>
                    </w:rPr>
                    <w:t>期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5"/>
                      <w:position w:val="0"/>
                      <w:sz w:val="14"/>
                      <w:szCs w:val="14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409592pt;margin-top:675.88324pt;width:43.328658pt;height:9.957pt;mso-position-horizontal-relative:page;mso-position-vertical-relative:page;z-index:-947" type="#_x0000_t202" filled="f" stroked="f">
            <v:textbox inset="0,0,0,0">
              <w:txbxContent>
                <w:p>
                  <w:pPr>
                    <w:spacing w:before="0" w:after="0" w:line="182" w:lineRule="exact"/>
                    <w:ind w:left="20" w:right="-4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200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sz w:val="16"/>
                      <w:szCs w:val="16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15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42375pt;margin-top:688.533447pt;width:289.72825pt;height:24.567601pt;mso-position-horizontal-relative:page;mso-position-vertical-relative:page;z-index:-946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0"/>
                      <w:position w:val="1"/>
                      <w:sz w:val="14"/>
                      <w:szCs w:val="14"/>
                    </w:rPr>
                    <w:t>作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0"/>
                      <w:position w:val="1"/>
                      <w:sz w:val="14"/>
                      <w:szCs w:val="14"/>
                    </w:rPr>
                    <w:t>者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0"/>
                      <w:position w:val="1"/>
                      <w:sz w:val="14"/>
                      <w:szCs w:val="14"/>
                    </w:rPr>
                    <w:t>简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4"/>
                      <w:szCs w:val="14"/>
                    </w:rPr>
                    <w:t>介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程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希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4"/>
                      <w:szCs w:val="14"/>
                    </w:rPr>
                    <w:t>旺</w:t>
                  </w:r>
                  <w:r>
                    <w:rPr>
                      <w:rFonts w:ascii="宋体" w:hAnsi="宋体" w:cs="宋体" w:eastAsia="宋体"/>
                      <w:color w:val="231F20"/>
                      <w:spacing w:val="42"/>
                      <w:w w:val="100"/>
                      <w:position w:val="1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1969-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江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苏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淮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阴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人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4"/>
                      <w:szCs w:val="14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淮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阴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师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范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院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系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讲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1"/>
                      <w:sz w:val="14"/>
                      <w:szCs w:val="14"/>
                    </w:rPr>
                    <w:t>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4"/>
                      <w:position w:val="0"/>
                      <w:sz w:val="14"/>
                      <w:szCs w:val="14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4"/>
                      <w:position w:val="0"/>
                      <w:sz w:val="14"/>
                      <w:szCs w:val="14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  <w:w w:val="104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硕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士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5"/>
                      <w:position w:val="0"/>
                      <w:sz w:val="14"/>
                      <w:szCs w:val="14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  <w:p>
                  <w:pPr>
                    <w:spacing w:before="40" w:after="0" w:line="240" w:lineRule="auto"/>
                    <w:ind w:left="333" w:right="-2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748474pt;margin-top:541.368896pt;width:7.551502pt;height:12pt;mso-position-horizontal-relative:page;mso-position-vertical-relative:page;z-index:-945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99994pt;margin-top:541.368896pt;width:7.384998pt;height:12pt;mso-position-horizontal-relative:page;mso-position-vertical-relative:page;z-index:-944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299988pt;margin-top:553.161011pt;width:30.2pt;height:12pt;mso-position-horizontal-relative:page;mso-position-vertical-relative:page;z-index:-943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700001pt;margin-top:660.911011pt;width:117.7pt;height:12pt;mso-position-horizontal-relative:page;mso-position-vertical-relative:page;z-index:-942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rPr>
          <w:sz w:val="2"/>
          <w:szCs w:val="2"/>
        </w:rPr>
        <w:spacing w:after="0"/>
        <w:sectPr>
          <w:type w:val="continuous"/>
          <w:pgSz w:w="11980" w:h="14640"/>
          <w:pgMar w:top="1340" w:bottom="280" w:left="1680" w:right="16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8.300003pt;margin-top:190.899994pt;width:8.9pt;height:.1pt;mso-position-horizontal-relative:page;mso-position-vertical-relative:page;z-index:-941" coordorigin="2566,3818" coordsize="178,2">
            <v:shape style="position:absolute;left:2566;top:3818;width:178;height:2" coordorigin="2566,3818" coordsize="178,0" path="m2566,3818l2744,3818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188.5pt;margin-top:190.899994pt;width:8.9pt;height:.1pt;mso-position-horizontal-relative:page;mso-position-vertical-relative:page;z-index:-940" coordorigin="3770,3818" coordsize="178,2">
            <v:shape style="position:absolute;left:3770;top:3818;width:178;height:2" coordorigin="3770,3818" coordsize="178,0" path="m3770,3818l3948,3818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202pt;margin-top:190.899994pt;width:8.9pt;height:.1pt;mso-position-horizontal-relative:page;mso-position-vertical-relative:page;z-index:-939" coordorigin="4040,3818" coordsize="178,2">
            <v:shape style="position:absolute;left:4040;top:3818;width:178;height:2" coordorigin="4040,3818" coordsize="178,0" path="m4040,3818l4218,3818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135.100006pt;margin-top:437.299988pt;width:8.9pt;height:.1pt;mso-position-horizontal-relative:page;mso-position-vertical-relative:page;z-index:-938" coordorigin="2702,8746" coordsize="178,2">
            <v:shape style="position:absolute;left:2702;top:8746;width:178;height:2" coordorigin="2702,8746" coordsize="178,0" path="m2702,8746l2880,8746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198.199997pt;margin-top:437.299988pt;width:22.9pt;height:.1pt;mso-position-horizontal-relative:page;mso-position-vertical-relative:page;z-index:-937" coordorigin="3964,8746" coordsize="458,2">
            <v:shape style="position:absolute;left:3964;top:8746;width:458;height:2" coordorigin="3964,8746" coordsize="458,0" path="m3964,8746l4422,8746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229.399994pt;margin-top:437.299988pt;width:22.9pt;height:.1pt;mso-position-horizontal-relative:page;mso-position-vertical-relative:page;z-index:-936" coordorigin="4588,8746" coordsize="458,2">
            <v:shape style="position:absolute;left:4588;top:8746;width:458;height:2" coordorigin="4588,8746" coordsize="458,0" path="m4588,8746l5046,8746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165.5pt;margin-top:546.399963pt;width:8.9pt;height:.1pt;mso-position-horizontal-relative:page;mso-position-vertical-relative:page;z-index:-935" coordorigin="3310,10928" coordsize="178,2">
            <v:shape style="position:absolute;left:3310;top:10928;width:178;height:2" coordorigin="3310,10928" coordsize="178,0" path="m3310,10928l3488,10928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362.100006pt;margin-top:144.099991pt;width:22.9pt;height:.1pt;mso-position-horizontal-relative:page;mso-position-vertical-relative:page;z-index:-934" coordorigin="7242,2882" coordsize="458,2">
            <v:shape style="position:absolute;left:7242;top:2882;width:458;height:2" coordorigin="7242,2882" coordsize="458,0" path="m7242,2882l7700,2882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506pt;margin-top:144.099991pt;width:22.9pt;height:.1pt;mso-position-horizontal-relative:page;mso-position-vertical-relative:page;z-index:-933" coordorigin="10120,2882" coordsize="458,2">
            <v:shape style="position:absolute;left:10120;top:2882;width:458;height:2" coordorigin="10120,2882" coordsize="458,0" path="m10120,2882l10578,2882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423.700012pt;margin-top:238.999985pt;width:22.9pt;height:.1pt;mso-position-horizontal-relative:page;mso-position-vertical-relative:page;z-index:-932" coordorigin="8474,4780" coordsize="458,2">
            <v:shape style="position:absolute;left:8474;top:4780;width:458;height:2" coordorigin="8474,4780" coordsize="458,0" path="m8474,4780l8932,4780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463.100006pt;margin-top:263.099976pt;width:8.9pt;height:.1pt;mso-position-horizontal-relative:page;mso-position-vertical-relative:page;z-index:-931" coordorigin="9262,5262" coordsize="178,2">
            <v:shape style="position:absolute;left:9262;top:5262;width:178;height:2" coordorigin="9262,5262" coordsize="178,0" path="m9262,5262l9440,5262e" filled="f" stroked="t" strokeweight=".194pt" strokecolor="#231F20">
              <v:path arrowok="t"/>
            </v:shape>
            <w10:wrap type="none"/>
          </v:group>
        </w:pict>
      </w:r>
      <w:r>
        <w:rPr/>
        <w:pict>
          <v:group style="position:absolute;margin-left:20.4pt;margin-top:817.599976pt;width:7.4pt;height:7.3pt;mso-position-horizontal-relative:page;mso-position-vertical-relative:page;z-index:-930" coordorigin="408,16352" coordsize="148,146">
            <v:shape style="position:absolute;left:408;top:16352;width:148;height:146" coordorigin="408,16352" coordsize="148,146" path="m494,16352l470,16352,458,16356,434,16368,424,16376,412,16400,408,16412,408,16438,446,16490,470,16498,494,16498,506,16496,514,16492,470,16492,460,16490,448,16484,438,16478,430,16470,424,16458,418,16448,414,16436,414,16414,460,16362,470,16358,510,16358,506,16356,494,16352xe" filled="t" fillcolor="#B2B2B2" stroked="f">
              <v:path arrowok="t"/>
              <v:fill/>
            </v:shape>
            <v:shape style="position:absolute;left:408;top:16352;width:148;height:146" coordorigin="408,16352" coordsize="148,146" path="m510,16358l494,16358,504,16362,514,16368,526,16374,534,16382,546,16402,550,16414,550,16436,546,16448,540,16458,534,16470,526,16478,516,16484,504,16490,494,16492,514,16492,556,16438,556,16412,552,16400,540,16376,530,16368,510,16358xe" filled="t" fillcolor="#B2B2B2" stroked="f">
              <v:path arrowok="t"/>
              <v:fill/>
            </v:shape>
            <v:shape style="position:absolute;left:408;top:16352;width:148;height:146" coordorigin="408,16352" coordsize="148,146" path="m496,16378l438,16402,434,16412,434,16426,438,16445,451,16462,466,16471,490,16473,509,16466,510,16466,476,16466,466,16464,454,16448,450,16438,450,16418,452,16412,452,16406,460,16390,464,16388,470,16386,474,16382,506,16382,506,16380,500,16380,496,16378xe" filled="t" fillcolor="#B2B2B2" stroked="f">
              <v:path arrowok="t"/>
              <v:fill/>
            </v:shape>
            <v:shape style="position:absolute;left:408;top:16352;width:148;height:146" coordorigin="408,16352" coordsize="148,146" path="m520,16450l512,16460,500,16466,510,16466,524,16452,520,16450xe" filled="t" fillcolor="#B2B2B2" stroked="f">
              <v:path arrowok="t"/>
              <v:fill/>
            </v:shape>
            <v:shape style="position:absolute;left:408;top:16352;width:148;height:146" coordorigin="408,16352" coordsize="148,146" path="m518,16378l514,16378,514,16380,512,16380,512,16382,492,16382,500,16384,504,16388,510,16392,514,16398,518,16406,522,16406,518,16378xe" filled="t" fillcolor="#B2B2B2" stroked="f">
              <v:path arrowok="t"/>
              <v:fill/>
            </v:shape>
            <w10:wrap type="none"/>
          </v:group>
        </w:pict>
      </w:r>
      <w:r>
        <w:rPr/>
        <w:pict>
          <v:group style="position:absolute;margin-left:31.700001pt;margin-top:817.099976pt;width:44.9pt;height:8.3pt;mso-position-horizontal-relative:page;mso-position-vertical-relative:page;z-index:-929" coordorigin="634,16342" coordsize="898,166">
            <v:group style="position:absolute;left:644;top:16352;width:54;height:144" coordorigin="644,16352" coordsize="54,144">
              <v:shape style="position:absolute;left:644;top:16352;width:54;height:144" coordorigin="644,16352" coordsize="54,144" path="m698,16494l646,16494,646,16496,698,16496,698,16494xe" filled="t" fillcolor="#B2B2B2" stroked="f">
                <v:path arrowok="t"/>
                <v:fill/>
              </v:shape>
              <v:shape style="position:absolute;left:644;top:16352;width:54;height:144" coordorigin="644,16352" coordsize="54,144" path="m682,16368l660,16368,660,16370,662,16370,662,16374,664,16376,664,16486,658,16492,652,16494,692,16494,688,16492,686,16492,682,16488,682,16368xe" filled="t" fillcolor="#B2B2B2" stroked="f">
                <v:path arrowok="t"/>
                <v:fill/>
              </v:shape>
              <v:shape style="position:absolute;left:644;top:16352;width:54;height:144" coordorigin="644,16352" coordsize="54,144" path="m682,16352l678,16352,644,16368,646,16370,650,16368,682,16368,682,16352xe" filled="t" fillcolor="#B2B2B2" stroked="f">
                <v:path arrowok="t"/>
                <v:fill/>
              </v:shape>
            </v:group>
            <v:group style="position:absolute;left:734;top:16352;width:88;height:146" coordorigin="734,16352" coordsize="88,146">
              <v:shape style="position:absolute;left:734;top:16352;width:88;height:146" coordorigin="734,16352" coordsize="88,146" path="m802,16358l782,16358,786,16360,790,16366,794,16370,796,16376,800,16382,802,16390,802,16426,786,16434,800,16434,792,16458,776,16478,770,16486,754,16494,746,16496,736,16496,736,16498,803,16465,822,16403,818,16383,808,16366,802,16358xe" filled="t" fillcolor="#B2B2B2" stroked="f">
                <v:path arrowok="t"/>
                <v:fill/>
              </v:shape>
              <v:shape style="position:absolute;left:734;top:16352;width:88;height:146" coordorigin="734,16352" coordsize="88,146" path="m790,16352l764,16352,752,16358,744,16370,736,16380,734,16390,734,16414,736,16426,744,16432,752,16440,760,16444,778,16444,788,16440,800,16434,772,16434,766,16432,762,16426,756,16418,754,16406,754,16380,756,16372,760,16368,764,16362,770,16358,802,16358,800,16356,790,16352xe" filled="t" fillcolor="#B2B2B2" stroked="f">
                <v:path arrowok="t"/>
                <v:fill/>
              </v:shape>
            </v:group>
            <v:group style="position:absolute;left:1120;top:16352;width:94;height:144" coordorigin="1120,16352" coordsize="94,144">
              <v:shape style="position:absolute;left:1120;top:16352;width:94;height:144" coordorigin="1120,16352" coordsize="94,144" path="m1199,16368l1166,16368,1174,16372,1180,16376,1186,16382,1188,16390,1187,16408,1153,16460,1120,16492,1120,16496,1204,16496,1210,16480,1178,16480,1146,16476,1158,16463,1177,16442,1190,16426,1200,16410,1204,16404,1206,16396,1206,16380,1202,16370,1199,16368xe" filled="t" fillcolor="#B2B2B2" stroked="f">
                <v:path arrowok="t"/>
                <v:fill/>
              </v:shape>
              <v:shape style="position:absolute;left:1120;top:16352;width:94;height:144" coordorigin="1120,16352" coordsize="94,144" path="m1214,16468l1210,16468,1208,16472,1206,16474,1202,16476,1200,16478,1198,16478,1194,16480,1210,16480,1214,16468xe" filled="t" fillcolor="#B2B2B2" stroked="f">
                <v:path arrowok="t"/>
                <v:fill/>
              </v:shape>
              <v:shape style="position:absolute;left:1120;top:16352;width:94;height:144" coordorigin="1120,16352" coordsize="94,144" path="m1176,16352l1152,16352,1144,16356,1136,16362,1130,16370,1124,16380,1122,16392,1126,16392,1130,16384,1134,16378,1146,16370,1152,16368,1199,16368,1194,16364,1186,16356,1176,16352xe" filled="t" fillcolor="#B2B2B2" stroked="f">
                <v:path arrowok="t"/>
                <v:fill/>
              </v:shape>
            </v:group>
            <v:group style="position:absolute;left:1054;top:16438;width:52;height:18" coordorigin="1054,16438" coordsize="52,18">
              <v:shape style="position:absolute;left:1054;top:16438;width:52;height:18" coordorigin="1054,16438" coordsize="52,18" path="m1054,16447l1106,16447e" filled="f" stroked="t" strokeweight="1.0pt" strokecolor="#B2B2B2">
                <v:path arrowok="t"/>
              </v:shape>
            </v:group>
            <v:group style="position:absolute;left:942;top:16352;width:76;height:144" coordorigin="942,16352" coordsize="76,144">
              <v:shape style="position:absolute;left:942;top:16352;width:76;height:144" coordorigin="942,16352" coordsize="76,144" path="m1018,16458l1000,16458,1000,16496,1018,16496,1018,16458xe" filled="t" fillcolor="#B2B2B2" stroked="f">
                <v:path arrowok="t"/>
                <v:fill/>
              </v:shape>
              <v:shape style="position:absolute;left:942;top:16352;width:76;height:144" coordorigin="942,16352" coordsize="76,144" path="m1018,16352l1006,16352,942,16446,942,16458,1036,16458,1036,16444,952,16444,1000,16372,1018,16372,1018,16352xe" filled="t" fillcolor="#B2B2B2" stroked="f">
                <v:path arrowok="t"/>
                <v:fill/>
              </v:shape>
              <v:shape style="position:absolute;left:942;top:16352;width:76;height:144" coordorigin="942,16352" coordsize="76,144" path="m1018,16372l1000,16372,1000,16444,1018,16444,1018,16372xe" filled="t" fillcolor="#B2B2B2" stroked="f">
                <v:path arrowok="t"/>
                <v:fill/>
              </v:shape>
            </v:group>
            <v:group style="position:absolute;left:1230;top:16352;width:89;height:146" coordorigin="1230,16352" coordsize="89,146">
              <v:shape style="position:absolute;left:1230;top:16352;width:89;height:146" coordorigin="1230,16352" coordsize="89,146" path="m1286,16352l1270,16352,1262,16354,1230,16426,1230,16437,1234,16457,1242,16474,1257,16492,1274,16498,1282,16498,1288,16496,1293,16492,1268,16492,1262,16486,1255,16469,1251,16451,1250,16432,1250,16416,1256,16380,1258,16370,1264,16366,1266,16360,1270,16358,1296,16358,1286,16352xe" filled="t" fillcolor="#B2B2B2" stroked="f">
                <v:path arrowok="t"/>
                <v:fill/>
              </v:shape>
              <v:shape style="position:absolute;left:1230;top:16352;width:89;height:146" coordorigin="1230,16352" coordsize="89,146" path="m1296,16358l1280,16358,1282,16360,1286,16362,1290,16366,1297,16388,1299,16406,1300,16433,1298,16454,1296,16470,1294,16478,1290,16484,1286,16486,1282,16490,1278,16492,1293,16492,1296,16490,1302,16486,1308,16478,1313,16464,1317,16451,1319,16433,1319,16416,1318,16403,1313,16384,1304,16368,1296,16358xe" filled="t" fillcolor="#B2B2B2" stroked="f">
                <v:path arrowok="t"/>
                <v:fill/>
              </v:shape>
            </v:group>
            <v:group style="position:absolute;left:840;top:16352;width:90;height:146" coordorigin="840,16352" coordsize="90,146">
              <v:shape style="position:absolute;left:840;top:16352;width:90;height:146" coordorigin="840,16352" coordsize="90,146" path="m908,16358l888,16358,892,16360,896,16366,900,16370,904,16376,906,16382,910,16398,910,16410,908,16418,908,16426,892,16434,906,16434,904,16446,898,16458,890,16468,884,16478,876,16486,860,16494,852,16496,842,16496,842,16498,910,16464,930,16402,924,16383,914,16366,908,16358xe" filled="t" fillcolor="#B2B2B2" stroked="f">
                <v:path arrowok="t"/>
                <v:fill/>
              </v:shape>
              <v:shape style="position:absolute;left:840;top:16352;width:90;height:146" coordorigin="840,16352" coordsize="90,146" path="m896,16352l870,16352,860,16358,850,16370,844,16380,840,16390,840,16414,844,16426,858,16440,866,16444,886,16444,896,16440,906,16434,878,16434,874,16432,870,16426,862,16418,860,16406,860,16380,862,16372,876,16358,908,16358,906,16356,896,16352xe" filled="t" fillcolor="#B2B2B2" stroked="f">
                <v:path arrowok="t"/>
                <v:fill/>
              </v:shape>
            </v:group>
            <v:group style="position:absolute;left:1444;top:16352;width:78;height:146" coordorigin="1444,16352" coordsize="78,146">
              <v:shape style="position:absolute;left:1444;top:16352;width:78;height:146" coordorigin="1444,16352" coordsize="78,146" path="m1458,16482l1448,16482,1446,16484,1444,16484,1444,16490,1446,16494,1450,16496,1452,16498,1458,16498,1476,16498,1496,16492,1500,16490,1476,16490,1474,16488,1472,16488,1468,16486,1464,16486,1460,16484,1458,16482xe" filled="t" fillcolor="#B2B2B2" stroked="f">
                <v:path arrowok="t"/>
                <v:fill/>
              </v:shape>
              <v:shape style="position:absolute;left:1444;top:16352;width:78;height:146" coordorigin="1444,16352" coordsize="78,146" path="m1512,16366l1484,16366,1490,16370,1498,16378,1502,16384,1502,16396,1474,16424,1468,16424,1468,16426,1476,16426,1482,16428,1486,16430,1492,16432,1502,16442,1504,16446,1506,16452,1506,16470,1504,16476,1494,16486,1488,16490,1500,16490,1512,16482,1518,16472,1522,16462,1522,16440,1520,16434,1516,16428,1512,16420,1496,16412,1510,16402,1518,16392,1518,16374,1514,16368,1512,16366xe" filled="t" fillcolor="#B2B2B2" stroked="f">
                <v:path arrowok="t"/>
                <v:fill/>
              </v:shape>
              <v:shape style="position:absolute;left:1444;top:16352;width:78;height:146" coordorigin="1444,16352" coordsize="78,146" path="m1496,16352l1474,16352,1466,16354,1460,16360,1454,16364,1450,16372,1446,16382,1448,16384,1456,16372,1466,16366,1512,16366,1510,16364,1504,16356,1496,16352xe" filled="t" fillcolor="#B2B2B2" stroked="f">
                <v:path arrowok="t"/>
                <v:fill/>
              </v:shape>
            </v:group>
            <v:group style="position:absolute;left:1354;top:16352;width:56;height:144" coordorigin="1354,16352" coordsize="56,144">
              <v:shape style="position:absolute;left:1354;top:16352;width:56;height:144" coordorigin="1354,16352" coordsize="56,144" path="m1410,16494l1358,16494,1358,16496,1410,16496,1410,16494xe" filled="t" fillcolor="#B2B2B2" stroked="f">
                <v:path arrowok="t"/>
                <v:fill/>
              </v:shape>
              <v:shape style="position:absolute;left:1354;top:16352;width:56;height:144" coordorigin="1354,16352" coordsize="56,144" path="m1398,16492l1368,16492,1364,16494,1402,16494,1398,16492xe" filled="t" fillcolor="#B2B2B2" stroked="f">
                <v:path arrowok="t"/>
                <v:fill/>
              </v:shape>
              <v:shape style="position:absolute;left:1354;top:16352;width:56;height:144" coordorigin="1354,16352" coordsize="56,144" path="m1392,16368l1370,16368,1374,16372,1374,16488,1372,16488,1372,16490,1370,16492,1396,16492,1394,16490,1394,16488,1392,16486,1392,16368xe" filled="t" fillcolor="#B2B2B2" stroked="f">
                <v:path arrowok="t"/>
                <v:fill/>
              </v:shape>
              <v:shape style="position:absolute;left:1354;top:16352;width:56;height:144" coordorigin="1354,16352" coordsize="56,144" path="m1392,16352l1388,16352,1354,16368,1356,16370,1360,16368,1392,16368,1392,16352xe" filled="t" fillcolor="#B2B2B2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33.800003pt;margin-top:816.899963pt;width:78.2pt;height:10.689241pt;mso-position-horizontal-relative:page;mso-position-vertical-relative:page;z-index:-928" coordorigin="4676,16338" coordsize="1564,214">
            <v:group style="position:absolute;left:6106;top:16398;width:80;height:100" coordorigin="6106,16398" coordsize="80,100">
              <v:shape style="position:absolute;left:6106;top:16398;width:80;height:100" coordorigin="6106,16398" coordsize="80,100" path="m6160,16398l6136,16398,6126,16402,6118,16412,6110,16420,6106,16434,6106,16464,6110,16476,6118,16486,6126,16494,6136,16498,6158,16498,6166,16494,6174,16488,6179,16482,6146,16482,6138,16478,6130,16470,6124,16462,6120,16450,6120,16436,6186,16436,6186,16430,6120,16430,6120,16422,6128,16410,6132,16406,6138,16404,6173,16404,6170,16400,6160,16398xe" filled="t" fillcolor="#B2B2B2" stroked="f">
                <v:path arrowok="t"/>
                <v:fill/>
              </v:shape>
              <v:shape style="position:absolute;left:6106;top:16398;width:80;height:100" coordorigin="6106,16398" coordsize="80,100" path="m6184,16458l6180,16468,6176,16474,6172,16476,6168,16480,6162,16482,6179,16482,6180,16480,6186,16470,6186,16460,6184,16458xe" filled="t" fillcolor="#B2B2B2" stroked="f">
                <v:path arrowok="t"/>
                <v:fill/>
              </v:shape>
              <v:shape style="position:absolute;left:6106;top:16398;width:80;height:100" coordorigin="6106,16398" coordsize="80,100" path="m6173,16404l6148,16404,6156,16408,6158,16410,6162,16412,6162,16416,6164,16420,6164,16424,6166,16430,6186,16430,6186,16424,6184,16414,6176,16408,6173,16404xe" filled="t" fillcolor="#B2B2B2" stroked="f">
                <v:path arrowok="t"/>
                <v:fill/>
              </v:shape>
            </v:group>
            <v:group style="position:absolute;left:6206;top:16474;width:24;height:24" coordorigin="6206,16474" coordsize="24,24">
              <v:shape style="position:absolute;left:6206;top:16474;width:24;height:24" coordorigin="6206,16474" coordsize="24,24" path="m6222,16474l6216,16474,6212,16476,6208,16480,6206,16484,6206,16490,6208,16492,6210,16496,6212,16498,6224,16498,6228,16496,6230,16492,6230,16480,6228,16478,6224,16476,6222,16474xe" filled="t" fillcolor="#B2B2B2" stroked="f">
                <v:path arrowok="t"/>
                <v:fill/>
              </v:shape>
            </v:group>
            <v:group style="position:absolute;left:5810;top:16398;width:92;height:100" coordorigin="5810,16398" coordsize="92,100">
              <v:shape style="position:absolute;left:5810;top:16398;width:92;height:100" coordorigin="5810,16398" coordsize="92,100" path="m5870,16398l5848,16398,5840,16400,5810,16440,5810,16460,5812,16472,5828,16492,5840,16498,5864,16498,5870,16496,5878,16492,5850,16492,5842,16486,5838,16476,5832,16466,5830,16454,5830,16424,5832,16420,5834,16414,5838,16410,5846,16406,5848,16404,5883,16404,5882,16402,5870,16398xe" filled="t" fillcolor="#B2B2B2" stroked="f">
                <v:path arrowok="t"/>
                <v:fill/>
              </v:shape>
              <v:shape style="position:absolute;left:5810;top:16398;width:92;height:100" coordorigin="5810,16398" coordsize="92,100" path="m5883,16404l5860,16404,5866,16408,5871,16415,5879,16433,5882,16454,5882,16468,5880,16478,5874,16484,5870,16490,5866,16492,5878,16492,5886,16488,5890,16480,5896,16472,5900,16464,5902,16454,5902,16434,5898,16424,5890,16414,5883,16404xe" filled="t" fillcolor="#B2B2B2" stroked="f">
                <v:path arrowok="t"/>
                <v:fill/>
              </v:shape>
            </v:group>
            <v:group style="position:absolute;left:5908;top:16400;width:106;height:98" coordorigin="5908,16400" coordsize="106,98">
              <v:shape style="position:absolute;left:5908;top:16400;width:106;height:98" coordorigin="5908,16400" coordsize="106,98" path="m5942,16400l5908,16400,5908,16402,5912,16402,5916,16404,5918,16404,5920,16406,5922,16406,5922,16408,5924,16410,5924,16478,5930,16490,5938,16498,5958,16498,5966,16494,5972,16488,5975,16486,5950,16486,5946,16482,5942,16480,5942,16400xe" filled="t" fillcolor="#B2B2B2" stroked="f">
                <v:path arrowok="t"/>
                <v:fill/>
              </v:shape>
              <v:shape style="position:absolute;left:5908;top:16400;width:106;height:98" coordorigin="5908,16400" coordsize="106,98" path="m6000,16480l5982,16480,5982,16498,5986,16498,6014,16486,6002,16486,6002,16484,6000,16484,6000,16480xe" filled="t" fillcolor="#B2B2B2" stroked="f">
                <v:path arrowok="t"/>
                <v:fill/>
              </v:shape>
              <v:shape style="position:absolute;left:5908;top:16400;width:106;height:98" coordorigin="5908,16400" coordsize="106,98" path="m5998,16400l5966,16400,5966,16402,5972,16402,5976,16404,5980,16408,5982,16412,5982,16472,5972,16482,5964,16486,5975,16486,5982,16480,6000,16480,5998,16476,5998,16400xe" filled="t" fillcolor="#B2B2B2" stroked="f">
                <v:path arrowok="t"/>
                <v:fill/>
              </v:shape>
              <v:shape style="position:absolute;left:5908;top:16400;width:106;height:98" coordorigin="5908,16400" coordsize="106,98" path="m6014,16484l6010,16486,6014,16486,6014,16484xe" filled="t" fillcolor="#B2B2B2" stroked="f">
                <v:path arrowok="t"/>
                <v:fill/>
              </v:shape>
            </v:group>
            <v:group style="position:absolute;left:6026;top:16398;width:64;height:100" coordorigin="6026,16398" coordsize="64,100">
              <v:shape style="position:absolute;left:6026;top:16398;width:64;height:100" coordorigin="6026,16398" coordsize="64,100" path="m6028,16466l6026,16466,6026,16498,6028,16498,6028,16496,6030,16494,6076,16494,6078,16492,6052,16492,6044,16490,6040,16486,6034,16482,6030,16476,6028,16466xe" filled="t" fillcolor="#B2B2B2" stroked="f">
                <v:path arrowok="t"/>
                <v:fill/>
              </v:shape>
              <v:shape style="position:absolute;left:6026;top:16398;width:64;height:100" coordorigin="6026,16398" coordsize="64,100" path="m6076,16494l6034,16494,6036,16496,6038,16496,6046,16498,6066,16498,6074,16496,6076,16494xe" filled="t" fillcolor="#B2B2B2" stroked="f">
                <v:path arrowok="t"/>
                <v:fill/>
              </v:shape>
              <v:shape style="position:absolute;left:6026;top:16398;width:64;height:100" coordorigin="6026,16398" coordsize="64,100" path="m6062,16398l6046,16398,6038,16400,6034,16406,6028,16410,6026,16416,6026,16436,6034,16444,6040,16448,6050,16452,6060,16458,6068,16462,6074,16468,6074,16484,6070,16488,6062,16492,6078,16492,6080,16490,6088,16486,6090,16478,6090,16458,6084,16450,6070,16442,6054,16436,6048,16432,6044,16430,6038,16424,6038,16410,6042,16408,6044,16406,6048,16404,6082,16404,6082,16402,6074,16402,6072,16400,6068,16400,6062,16398xe" filled="t" fillcolor="#B2B2B2" stroked="f">
                <v:path arrowok="t"/>
                <v:fill/>
              </v:shape>
              <v:shape style="position:absolute;left:6026;top:16398;width:64;height:100" coordorigin="6026,16398" coordsize="64,100" path="m6082,16404l6060,16404,6066,16406,6070,16410,6074,16412,6078,16420,6080,16430,6082,16430,6082,16404xe" filled="t" fillcolor="#B2B2B2" stroked="f">
                <v:path arrowok="t"/>
                <v:fill/>
              </v:shape>
              <v:shape style="position:absolute;left:6026;top:16398;width:64;height:100" coordorigin="6026,16398" coordsize="64,100" path="m6082,16398l6080,16398,6080,16400,6078,16400,6078,16402,6082,16402,6082,16398xe" filled="t" fillcolor="#B2B2B2" stroked="f">
                <v:path arrowok="t"/>
                <v:fill/>
              </v:shape>
            </v:group>
            <v:group style="position:absolute;left:5328;top:16348;width:44;height:148" coordorigin="5328,16348" coordsize="44,148">
              <v:shape style="position:absolute;left:5328;top:16348;width:44;height:148" coordorigin="5328,16348" coordsize="44,148" path="m5354,16348l5350,16348,5346,16350,5342,16354,5342,16364,5346,16368,5350,16370,5354,16370,5358,16368,5362,16364,5362,16354,5358,16350,5354,16348xe" filled="t" fillcolor="#B2B2B2" stroked="f">
                <v:path arrowok="t"/>
                <v:fill/>
              </v:shape>
              <v:shape style="position:absolute;left:5328;top:16348;width:44;height:148" coordorigin="5328,16348" coordsize="44,148" path="m5376,16494l5330,16494,5330,16496,5376,16496,5376,16494xe" filled="t" fillcolor="#B2B2B2" stroked="f">
                <v:path arrowok="t"/>
                <v:fill/>
              </v:shape>
              <v:shape style="position:absolute;left:5328;top:16348;width:44;height:148" coordorigin="5328,16348" coordsize="44,148" path="m5362,16410l5338,16410,5340,16412,5342,16412,5342,16414,5344,16416,5344,16486,5342,16488,5342,16490,5340,16490,5338,16492,5334,16494,5372,16494,5368,16492,5366,16492,5362,16488,5362,16410xe" filled="t" fillcolor="#B2B2B2" stroked="f">
                <v:path arrowok="t"/>
                <v:fill/>
              </v:shape>
              <v:shape style="position:absolute;left:5328;top:16348;width:44;height:148" coordorigin="5328,16348" coordsize="44,148" path="m5362,16398l5356,16398,5328,16410,5330,16412,5332,16412,5334,16410,5362,16410,5362,16398xe" filled="t" fillcolor="#B2B2B2" stroked="f">
                <v:path arrowok="t"/>
                <v:fill/>
              </v:shape>
            </v:group>
            <v:group style="position:absolute;left:5494;top:16398;width:96;height:144" coordorigin="5494,16398" coordsize="96,144">
              <v:shape style="position:absolute;left:5494;top:16398;width:96;height:144" coordorigin="5494,16398" coordsize="96,144" path="m5546,16398l5526,16398,5518,16400,5504,16414,5500,16422,5500,16438,5504,16450,5512,16458,5518,16462,5510,16468,5506,16472,5504,16476,5502,16478,5500,16482,5500,16488,5506,16494,5510,16496,5504,16502,5502,16506,5498,16510,5496,16514,5494,16516,5494,16526,5496,16528,5502,16532,5518,16539,5541,16542,5562,16537,5572,16530,5530,16530,5520,16528,5512,16522,5508,16520,5506,16518,5506,16512,5508,16508,5510,16506,5510,16502,5514,16500,5516,16496,5589,16496,5588,16494,5580,16486,5574,16484,5566,16482,5522,16482,5518,16480,5516,16480,5516,16478,5514,16478,5514,16472,5516,16470,5516,16468,5520,16466,5522,16464,5553,16464,5558,16462,5560,16460,5532,16460,5528,16458,5524,16454,5520,16448,5518,16438,5518,16420,5522,16408,5526,16404,5530,16402,5558,16402,5554,16400,5546,16398xe" filled="t" fillcolor="#B2B2B2" stroked="f">
                <v:path arrowok="t"/>
                <v:fill/>
              </v:shape>
              <v:shape style="position:absolute;left:5494;top:16398;width:96;height:144" coordorigin="5494,16398" coordsize="96,144" path="m5589,16496l5526,16496,5538,16498,5574,16498,5576,16500,5580,16502,5582,16504,5582,16514,5580,16518,5574,16522,5568,16528,5558,16530,5572,16530,5578,16526,5586,16520,5590,16512,5590,16498,5589,16496xe" filled="t" fillcolor="#B2B2B2" stroked="f">
                <v:path arrowok="t"/>
                <v:fill/>
              </v:shape>
              <v:shape style="position:absolute;left:5494;top:16398;width:96;height:144" coordorigin="5494,16398" coordsize="96,144" path="m5553,16464l5528,16464,5532,16466,5548,16466,5553,16464xe" filled="t" fillcolor="#B2B2B2" stroked="f">
                <v:path arrowok="t"/>
                <v:fill/>
              </v:shape>
              <v:shape style="position:absolute;left:5494;top:16398;width:96;height:144" coordorigin="5494,16398" coordsize="96,144" path="m5558,16402l5542,16402,5550,16410,5554,16416,5558,16424,5558,16444,5556,16450,5548,16458,5544,16460,5560,16460,5564,16456,5572,16450,5574,16442,5574,16424,5572,16418,5568,16414,5586,16414,5586,16412,5588,16412,5588,16404,5562,16404,5558,16402xe" filled="t" fillcolor="#B2B2B2" stroked="f">
                <v:path arrowok="t"/>
                <v:fill/>
              </v:shape>
            </v:group>
            <v:group style="position:absolute;left:5380;top:16398;width:106;height:98" coordorigin="5380,16398" coordsize="106,98">
              <v:shape style="position:absolute;left:5380;top:16398;width:106;height:98" coordorigin="5380,16398" coordsize="106,98" path="m5428,16494l5382,16494,5382,16496,5428,16496,5428,16494xe" filled="t" fillcolor="#B2B2B2" stroked="f">
                <v:path arrowok="t"/>
                <v:fill/>
              </v:shape>
              <v:shape style="position:absolute;left:5380;top:16398;width:106;height:98" coordorigin="5380,16398" coordsize="106,98" path="m5486,16494l5438,16494,5438,16496,5486,16496,5486,16494xe" filled="t" fillcolor="#B2B2B2" stroked="f">
                <v:path arrowok="t"/>
                <v:fill/>
              </v:shape>
              <v:shape style="position:absolute;left:5380;top:16398;width:106;height:98" coordorigin="5380,16398" coordsize="106,98" path="m5414,16410l5390,16410,5392,16412,5394,16412,5394,16414,5396,16416,5396,16486,5394,16490,5392,16492,5388,16494,5424,16494,5420,16492,5418,16492,5414,16488,5414,16424,5420,16416,5414,16416,5414,16410xe" filled="t" fillcolor="#B2B2B2" stroked="f">
                <v:path arrowok="t"/>
                <v:fill/>
              </v:shape>
              <v:shape style="position:absolute;left:5380;top:16398;width:106;height:98" coordorigin="5380,16398" coordsize="106,98" path="m5478,16492l5448,16492,5444,16494,5480,16494,5478,16492xe" filled="t" fillcolor="#B2B2B2" stroked="f">
                <v:path arrowok="t"/>
                <v:fill/>
              </v:shape>
              <v:shape style="position:absolute;left:5380;top:16398;width:106;height:98" coordorigin="5380,16398" coordsize="106,98" path="m5467,16410l5444,16410,5448,16412,5452,16420,5454,16426,5454,16484,5452,16484,5452,16488,5450,16490,5450,16492,5476,16492,5474,16490,5472,16490,5472,16486,5470,16482,5470,16418,5468,16414,5467,16410xe" filled="t" fillcolor="#B2B2B2" stroked="f">
                <v:path arrowok="t"/>
                <v:fill/>
              </v:shape>
              <v:shape style="position:absolute;left:5380;top:16398;width:106;height:98" coordorigin="5380,16398" coordsize="106,98" path="m5456,16398l5436,16398,5424,16404,5414,16416,5420,16416,5422,16414,5430,16410,5467,16410,5466,16408,5456,16398xe" filled="t" fillcolor="#B2B2B2" stroked="f">
                <v:path arrowok="t"/>
                <v:fill/>
              </v:shape>
              <v:shape style="position:absolute;left:5380;top:16398;width:106;height:98" coordorigin="5380,16398" coordsize="106,98" path="m5414,16398l5408,16398,5380,16410,5382,16412,5384,16412,5386,16410,5414,16410,5414,16398xe" filled="t" fillcolor="#B2B2B2" stroked="f">
                <v:path arrowok="t"/>
                <v:fill/>
              </v:shape>
            </v:group>
            <v:group style="position:absolute;left:5650;top:16354;width:148;height:142" coordorigin="5650,16354" coordsize="148,142">
              <v:shape style="position:absolute;left:5650;top:16354;width:148;height:142" coordorigin="5650,16354" coordsize="148,142" path="m5710,16494l5650,16494,5650,16496,5710,16496,5710,16494xe" filled="t" fillcolor="#B2B2B2" stroked="f">
                <v:path arrowok="t"/>
                <v:fill/>
              </v:shape>
              <v:shape style="position:absolute;left:5650;top:16354;width:148;height:142" coordorigin="5650,16354" coordsize="148,142" path="m5798,16494l5738,16494,5738,16496,5798,16496,5798,16494xe" filled="t" fillcolor="#B2B2B2" stroked="f">
                <v:path arrowok="t"/>
                <v:fill/>
              </v:shape>
              <v:shape style="position:absolute;left:5650;top:16354;width:148;height:142" coordorigin="5650,16354" coordsize="148,142" path="m5698,16358l5660,16358,5664,16360,5668,16364,5668,16368,5670,16372,5670,16480,5668,16486,5666,16488,5664,16492,5660,16494,5700,16494,5698,16492,5694,16490,5692,16490,5692,16488,5690,16486,5690,16428,5778,16428,5778,16422,5690,16422,5690,16366,5692,16364,5692,16362,5694,16360,5698,16358xe" filled="t" fillcolor="#B2B2B2" stroked="f">
                <v:path arrowok="t"/>
                <v:fill/>
              </v:shape>
              <v:shape style="position:absolute;left:5650;top:16354;width:148;height:142" coordorigin="5650,16354" coordsize="148,142" path="m5778,16428l5758,16428,5758,16480,5756,16486,5754,16488,5752,16492,5748,16494,5788,16494,5786,16492,5782,16490,5780,16490,5780,16488,5778,16486,5778,16428xe" filled="t" fillcolor="#B2B2B2" stroked="f">
                <v:path arrowok="t"/>
                <v:fill/>
              </v:shape>
              <v:shape style="position:absolute;left:5650;top:16354;width:148;height:142" coordorigin="5650,16354" coordsize="148,142" path="m5786,16358l5748,16358,5752,16360,5756,16364,5756,16368,5758,16372,5758,16422,5778,16422,5778,16366,5780,16364,5780,16362,5782,16360,5786,16358xe" filled="t" fillcolor="#B2B2B2" stroked="f">
                <v:path arrowok="t"/>
                <v:fill/>
              </v:shape>
              <v:shape style="position:absolute;left:5650;top:16354;width:148;height:142" coordorigin="5650,16354" coordsize="148,142" path="m5710,16354l5650,16354,5650,16358,5710,16358,5710,16354xe" filled="t" fillcolor="#B2B2B2" stroked="f">
                <v:path arrowok="t"/>
                <v:fill/>
              </v:shape>
              <v:shape style="position:absolute;left:5650;top:16354;width:148;height:142" coordorigin="5650,16354" coordsize="148,142" path="m5798,16354l5738,16354,5738,16358,5798,16358,5798,16354xe" filled="t" fillcolor="#B2B2B2" stroked="f">
                <v:path arrowok="t"/>
                <v:fill/>
              </v:shape>
            </v:group>
            <v:group style="position:absolute;left:4908;top:16348;width:100;height:150" coordorigin="4908,16348" coordsize="100,150">
              <v:shape style="position:absolute;left:4908;top:16348;width:100;height:150" coordorigin="4908,16348" coordsize="100,150" path="m4942,16348l4936,16348,4908,16360,4910,16362,4920,16362,4922,16364,4922,16366,4924,16368,4924,16488,4930,16492,4948,16498,4970,16498,4982,16494,4984,16492,4956,16492,4948,16488,4942,16482,4942,16424,4950,16416,4942,16416,4942,16348xe" filled="t" fillcolor="#B2B2B2" stroked="f">
                <v:path arrowok="t"/>
                <v:fill/>
              </v:shape>
              <v:shape style="position:absolute;left:4908;top:16348;width:100;height:150" coordorigin="4908,16348" coordsize="100,150" path="m4998,16412l4970,16412,4976,16416,4988,16428,4990,16438,4990,16465,4988,16474,4982,16482,4976,16488,4970,16492,4984,16492,4994,16482,5005,16465,5008,16444,5008,16430,5004,16418,4998,16412xe" filled="t" fillcolor="#B2B2B2" stroked="f">
                <v:path arrowok="t"/>
                <v:fill/>
              </v:shape>
              <v:shape style="position:absolute;left:4908;top:16348;width:100;height:150" coordorigin="4908,16348" coordsize="100,150" path="m4982,16398l4960,16398,4950,16404,4942,16416,4950,16416,4952,16414,4956,16414,4960,16412,4998,16412,4996,16410,4990,16402,4982,16398xe" filled="t" fillcolor="#B2B2B2" stroked="f">
                <v:path arrowok="t"/>
                <v:fill/>
              </v:shape>
            </v:group>
            <v:group style="position:absolute;left:5080;top:16348;width:44;height:148" coordorigin="5080,16348" coordsize="44,148">
              <v:shape style="position:absolute;left:5080;top:16348;width:44;height:148" coordorigin="5080,16348" coordsize="44,148" path="m5106,16348l5102,16348,5098,16350,5094,16354,5094,16364,5098,16368,5102,16370,5106,16370,5110,16368,5114,16364,5114,16354,5110,16350,5106,16348xe" filled="t" fillcolor="#B2B2B2" stroked="f">
                <v:path arrowok="t"/>
                <v:fill/>
              </v:shape>
              <v:shape style="position:absolute;left:5080;top:16348;width:44;height:148" coordorigin="5080,16348" coordsize="44,148" path="m5128,16494l5082,16494,5082,16496,5128,16496,5128,16494xe" filled="t" fillcolor="#B2B2B2" stroked="f">
                <v:path arrowok="t"/>
                <v:fill/>
              </v:shape>
              <v:shape style="position:absolute;left:5080;top:16348;width:44;height:148" coordorigin="5080,16348" coordsize="44,148" path="m5114,16410l5090,16410,5092,16412,5094,16412,5094,16414,5096,16416,5096,16486,5094,16488,5094,16490,5092,16490,5090,16492,5086,16494,5124,16494,5120,16492,5118,16492,5114,16488,5114,16410xe" filled="t" fillcolor="#B2B2B2" stroked="f">
                <v:path arrowok="t"/>
                <v:fill/>
              </v:shape>
              <v:shape style="position:absolute;left:5080;top:16348;width:44;height:148" coordorigin="5080,16348" coordsize="44,148" path="m5114,16398l5108,16398,5080,16410,5082,16412,5084,16412,5086,16410,5114,16410,5114,16398xe" filled="t" fillcolor="#B2B2B2" stroked="f">
                <v:path arrowok="t"/>
                <v:fill/>
              </v:shape>
            </v:group>
            <v:group style="position:absolute;left:5022;top:16348;width:48;height:148" coordorigin="5022,16348" coordsize="48,148">
              <v:shape style="position:absolute;left:5022;top:16348;width:48;height:148" coordorigin="5022,16348" coordsize="48,148" path="m5070,16494l5022,16494,5022,16496,5070,16496,5070,16494xe" filled="t" fillcolor="#B2B2B2" stroked="f">
                <v:path arrowok="t"/>
                <v:fill/>
              </v:shape>
              <v:shape style="position:absolute;left:5022;top:16348;width:48;height:148" coordorigin="5022,16348" coordsize="48,148" path="m5062,16492l5030,16492,5028,16494,5064,16494,5062,16492xe" filled="t" fillcolor="#B2B2B2" stroked="f">
                <v:path arrowok="t"/>
                <v:fill/>
              </v:shape>
              <v:shape style="position:absolute;left:5022;top:16348;width:48;height:148" coordorigin="5022,16348" coordsize="48,148" path="m5054,16348l5050,16348,5022,16360,5024,16362,5034,16362,5036,16364,5036,16368,5038,16370,5038,16480,5036,16486,5036,16488,5032,16492,5060,16492,5058,16490,5056,16490,5056,16486,5054,16480,5054,16348xe" filled="t" fillcolor="#B2B2B2" stroked="f">
                <v:path arrowok="t"/>
                <v:fill/>
              </v:shape>
            </v:group>
            <v:group style="position:absolute;left:4802;top:16400;width:106;height:98" coordorigin="4802,16400" coordsize="106,98">
              <v:shape style="position:absolute;left:4802;top:16400;width:106;height:98" coordorigin="4802,16400" coordsize="106,98" path="m4834,16400l4802,16400,4802,16402,4806,16402,4810,16404,4812,16404,4816,16408,4816,16410,4818,16414,4818,16478,4824,16490,4832,16498,4852,16498,4860,16494,4868,16486,4842,16486,4840,16482,4836,16480,4834,16474,4834,16400xe" filled="t" fillcolor="#B2B2B2" stroked="f">
                <v:path arrowok="t"/>
                <v:fill/>
              </v:shape>
              <v:shape style="position:absolute;left:4802;top:16400;width:106;height:98" coordorigin="4802,16400" coordsize="106,98" path="m4892,16480l4874,16480,4874,16498,4880,16498,4908,16486,4896,16486,4896,16484,4894,16484,4894,16482,4892,16480xe" filled="t" fillcolor="#B2B2B2" stroked="f">
                <v:path arrowok="t"/>
                <v:fill/>
              </v:shape>
              <v:shape style="position:absolute;left:4802;top:16400;width:106;height:98" coordorigin="4802,16400" coordsize="106,98" path="m4892,16400l4860,16400,4860,16402,4866,16402,4870,16404,4874,16408,4874,16472,4870,16478,4864,16482,4860,16484,4858,16486,4868,16486,4874,16480,4892,16480,4892,16400xe" filled="t" fillcolor="#B2B2B2" stroked="f">
                <v:path arrowok="t"/>
                <v:fill/>
              </v:shape>
              <v:shape style="position:absolute;left:4802;top:16400;width:106;height:98" coordorigin="4802,16400" coordsize="106,98" path="m4906,16484l4904,16486,4908,16486,4906,16484xe" filled="t" fillcolor="#B2B2B2" stroked="f">
                <v:path arrowok="t"/>
                <v:fill/>
              </v:shape>
            </v:group>
            <v:group style="position:absolute;left:5142;top:16398;width:66;height:100" coordorigin="5142,16398" coordsize="66,100">
              <v:shape style="position:absolute;left:5142;top:16398;width:66;height:100" coordorigin="5142,16398" coordsize="66,100" path="m5146,16466l5142,16466,5142,16498,5146,16498,5146,16496,5148,16494,5194,16494,5196,16492,5168,16492,5162,16490,5156,16486,5152,16482,5148,16476,5146,16466xe" filled="t" fillcolor="#B2B2B2" stroked="f">
                <v:path arrowok="t"/>
                <v:fill/>
              </v:shape>
              <v:shape style="position:absolute;left:5142;top:16398;width:66;height:100" coordorigin="5142,16398" coordsize="66,100" path="m5194,16494l5150,16494,5152,16496,5154,16496,5162,16498,5184,16498,5192,16496,5194,16494xe" filled="t" fillcolor="#B2B2B2" stroked="f">
                <v:path arrowok="t"/>
                <v:fill/>
              </v:shape>
              <v:shape style="position:absolute;left:5142;top:16398;width:66;height:100" coordorigin="5142,16398" coordsize="66,100" path="m5180,16398l5164,16398,5156,16400,5146,16410,5142,16416,5142,16430,5144,16436,5148,16440,5150,16444,5158,16448,5168,16452,5178,16458,5184,16462,5188,16464,5192,16472,5192,16482,5190,16484,5188,16488,5180,16492,5196,16492,5198,16490,5204,16486,5208,16478,5208,16458,5200,16450,5186,16442,5172,16436,5160,16430,5158,16426,5156,16424,5154,16420,5154,16414,5156,16410,5160,16408,5162,16406,5166,16404,5200,16404,5200,16402,5192,16402,5188,16400,5186,16400,5180,16398xe" filled="t" fillcolor="#B2B2B2" stroked="f">
                <v:path arrowok="t"/>
                <v:fill/>
              </v:shape>
              <v:shape style="position:absolute;left:5142;top:16398;width:66;height:100" coordorigin="5142,16398" coordsize="66,100" path="m5200,16404l5178,16404,5182,16406,5186,16410,5192,16412,5194,16420,5198,16430,5200,16430,5200,16404xe" filled="t" fillcolor="#B2B2B2" stroked="f">
                <v:path arrowok="t"/>
                <v:fill/>
              </v:shape>
              <v:shape style="position:absolute;left:5142;top:16398;width:66;height:100" coordorigin="5142,16398" coordsize="66,100" path="m5200,16398l5198,16398,5194,16402,5200,16402,5200,16398xe" filled="t" fillcolor="#B2B2B2" stroked="f">
                <v:path arrowok="t"/>
                <v:fill/>
              </v:shape>
            </v:group>
            <v:group style="position:absolute;left:4686;top:16354;width:108;height:142" coordorigin="4686,16354" coordsize="108,142">
              <v:shape style="position:absolute;left:4686;top:16354;width:108;height:142" coordorigin="4686,16354" coordsize="108,142" path="m4746,16494l4686,16494,4686,16496,4746,16496,4746,16494xe" filled="t" fillcolor="#B2B2B2" stroked="f">
                <v:path arrowok="t"/>
                <v:fill/>
              </v:shape>
              <v:shape style="position:absolute;left:4686;top:16354;width:108;height:142" coordorigin="4686,16354" coordsize="108,142" path="m4750,16354l4686,16354,4686,16358,4696,16358,4700,16360,4704,16364,4706,16370,4706,16480,4704,16484,4704,16488,4700,16492,4696,16494,4734,16494,4730,16492,4728,16488,4726,16486,4726,16430,4769,16430,4774,16428,4777,16426,4738,16426,4736,16424,4726,16424,4726,16364,4730,16362,4774,16362,4768,16358,4760,16356,4750,16354xe" filled="t" fillcolor="#B2B2B2" stroked="f">
                <v:path arrowok="t"/>
                <v:fill/>
              </v:shape>
              <v:shape style="position:absolute;left:4686;top:16354;width:108;height:142" coordorigin="4686,16354" coordsize="108,142" path="m4769,16430l4734,16430,4738,16432,4764,16432,4769,16430xe" filled="t" fillcolor="#B2B2B2" stroked="f">
                <v:path arrowok="t"/>
                <v:fill/>
              </v:shape>
              <v:shape style="position:absolute;left:4686;top:16354;width:108;height:142" coordorigin="4686,16354" coordsize="108,142" path="m4774,16362l4750,16362,4754,16366,4760,16368,4762,16372,4766,16378,4768,16382,4770,16388,4770,16404,4766,16412,4756,16422,4750,16426,4777,16426,4782,16422,4790,16414,4794,16404,4794,16386,4790,16378,4786,16372,4780,16366,4774,16362xe" filled="t" fillcolor="#B2B2B2" stroked="f">
                <v:path arrowok="t"/>
                <v:fill/>
              </v:shape>
            </v:group>
            <v:group style="position:absolute;left:5214;top:16348;width:106;height:148" coordorigin="5214,16348" coordsize="106,148">
              <v:shape style="position:absolute;left:5214;top:16348;width:106;height:148" coordorigin="5214,16348" coordsize="106,148" path="m5262,16494l5216,16494,5216,16496,5262,16496,5262,16494xe" filled="t" fillcolor="#B2B2B2" stroked="f">
                <v:path arrowok="t"/>
                <v:fill/>
              </v:shape>
              <v:shape style="position:absolute;left:5214;top:16348;width:106;height:148" coordorigin="5214,16348" coordsize="106,148" path="m5320,16494l5274,16494,5274,16496,5320,16496,5320,16494xe" filled="t" fillcolor="#B2B2B2" stroked="f">
                <v:path arrowok="t"/>
                <v:fill/>
              </v:shape>
              <v:shape style="position:absolute;left:5214;top:16348;width:106;height:148" coordorigin="5214,16348" coordsize="106,148" path="m5254,16492l5224,16492,5220,16494,5258,16494,5254,16492xe" filled="t" fillcolor="#B2B2B2" stroked="f">
                <v:path arrowok="t"/>
                <v:fill/>
              </v:shape>
              <v:shape style="position:absolute;left:5214;top:16348;width:106;height:148" coordorigin="5214,16348" coordsize="106,148" path="m5312,16492l5282,16492,5280,16494,5316,16494,5312,16492xe" filled="t" fillcolor="#B2B2B2" stroked="f">
                <v:path arrowok="t"/>
                <v:fill/>
              </v:shape>
              <v:shape style="position:absolute;left:5214;top:16348;width:106;height:148" coordorigin="5214,16348" coordsize="106,148" path="m5248,16348l5244,16348,5214,16360,5216,16362,5228,16362,5228,16364,5230,16366,5230,16488,5226,16492,5252,16492,5248,16488,5248,16424,5256,16416,5248,16416,5248,16348xe" filled="t" fillcolor="#B2B2B2" stroked="f">
                <v:path arrowok="t"/>
                <v:fill/>
              </v:shape>
              <v:shape style="position:absolute;left:5214;top:16348;width:106;height:148" coordorigin="5214,16348" coordsize="106,148" path="m5302,16410l5278,16410,5280,16412,5284,16414,5286,16416,5286,16420,5288,16422,5288,16484,5286,16488,5286,16490,5284,16492,5310,16492,5306,16488,5306,16428,5304,16420,5304,16416,5302,16410xe" filled="t" fillcolor="#B2B2B2" stroked="f">
                <v:path arrowok="t"/>
                <v:fill/>
              </v:shape>
              <v:shape style="position:absolute;left:5214;top:16348;width:106;height:148" coordorigin="5214,16348" coordsize="106,148" path="m5290,16398l5272,16398,5266,16400,5262,16404,5256,16408,5248,16416,5256,16416,5258,16414,5266,16410,5302,16410,5290,16398xe" filled="t" fillcolor="#B2B2B2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07pt;margin-top:816.899963pt;width:86.2pt;height:10.7pt;mso-position-horizontal-relative:page;mso-position-vertical-relative:page;z-index:-927" coordorigin="8140,16338" coordsize="1724,214">
            <v:group style="position:absolute;left:9794;top:16368;width:60;height:130" coordorigin="9794,16368" coordsize="60,130">
              <v:shape style="position:absolute;left:9794;top:16368;width:60;height:130" coordorigin="9794,16368" coordsize="60,130" path="m9828,16406l9810,16406,9810,16480,9812,16484,9812,16488,9814,16492,9816,16494,9820,16496,9822,16498,9838,16498,9842,16494,9848,16490,9850,16486,9832,16486,9828,16482,9828,16406xe" filled="t" fillcolor="#B2B2B2" stroked="f">
                <v:path arrowok="t"/>
                <v:fill/>
              </v:shape>
              <v:shape style="position:absolute;left:9794;top:16368;width:60;height:130" coordorigin="9794,16368" coordsize="60,130" path="m9854,16480l9848,16480,9846,16482,9846,16484,9844,16484,9842,16486,9850,16486,9854,16480xe" filled="t" fillcolor="#B2B2B2" stroked="f">
                <v:path arrowok="t"/>
                <v:fill/>
              </v:shape>
              <v:shape style="position:absolute;left:9794;top:16368;width:60;height:130" coordorigin="9794,16368" coordsize="60,130" path="m9828,16368l9826,16368,9820,16380,9818,16382,9816,16388,9808,16396,9802,16400,9794,16404,9794,16406,9850,16406,9850,16400,9828,16400,9828,16368xe" filled="t" fillcolor="#B2B2B2" stroked="f">
                <v:path arrowok="t"/>
                <v:fill/>
              </v:shape>
            </v:group>
            <v:group style="position:absolute;left:9708;top:16398;width:82;height:100" coordorigin="9708,16398" coordsize="82,100">
              <v:shape style="position:absolute;left:9708;top:16398;width:82;height:100" coordorigin="9708,16398" coordsize="82,100" path="m9764,16398l9740,16398,9730,16402,9712,16420,9708,16434,9708,16464,9712,16476,9720,16486,9728,16494,9738,16498,9760,16498,9770,16494,9782,16482,9748,16482,9740,16478,9734,16470,9726,16462,9722,16450,9722,16436,9790,16436,9790,16430,9722,16430,9724,16422,9726,16416,9730,16410,9736,16406,9740,16404,9775,16404,9772,16400,9764,16398xe" filled="t" fillcolor="#B2B2B2" stroked="f">
                <v:path arrowok="t"/>
                <v:fill/>
              </v:shape>
              <v:shape style="position:absolute;left:9708;top:16398;width:82;height:100" coordorigin="9708,16398" coordsize="82,100" path="m9786,16458l9784,16468,9780,16474,9774,16476,9770,16480,9764,16482,9782,16482,9784,16480,9788,16470,9790,16460,9786,16458xe" filled="t" fillcolor="#B2B2B2" stroked="f">
                <v:path arrowok="t"/>
                <v:fill/>
              </v:shape>
              <v:shape style="position:absolute;left:9708;top:16398;width:82;height:100" coordorigin="9708,16398" coordsize="82,100" path="m9775,16404l9750,16404,9762,16410,9764,16412,9766,16416,9766,16420,9768,16424,9768,16430,9790,16430,9790,16424,9786,16414,9778,16408,9775,16404xe" filled="t" fillcolor="#B2B2B2" stroked="f">
                <v:path arrowok="t"/>
                <v:fill/>
              </v:shape>
            </v:group>
            <v:group style="position:absolute;left:9488;top:16348;width:44;height:148" coordorigin="9488,16348" coordsize="44,148">
              <v:shape style="position:absolute;left:9488;top:16348;width:44;height:148" coordorigin="9488,16348" coordsize="44,148" path="m9514,16348l9510,16348,9506,16350,9502,16354,9502,16364,9506,16368,9510,16370,9514,16370,9518,16368,9522,16364,9522,16354,9518,16350,9514,16348xe" filled="t" fillcolor="#B2B2B2" stroked="f">
                <v:path arrowok="t"/>
                <v:fill/>
              </v:shape>
              <v:shape style="position:absolute;left:9488;top:16348;width:44;height:148" coordorigin="9488,16348" coordsize="44,148" path="m9536,16494l9490,16494,9490,16496,9536,16496,9536,16494xe" filled="t" fillcolor="#B2B2B2" stroked="f">
                <v:path arrowok="t"/>
                <v:fill/>
              </v:shape>
              <v:shape style="position:absolute;left:9488;top:16348;width:44;height:148" coordorigin="9488,16348" coordsize="44,148" path="m9522,16410l9498,16410,9500,16412,9502,16412,9502,16414,9504,16416,9504,16486,9502,16488,9502,16490,9500,16490,9498,16492,9494,16494,9532,16494,9528,16492,9526,16492,9522,16488,9522,16410xe" filled="t" fillcolor="#B2B2B2" stroked="f">
                <v:path arrowok="t"/>
                <v:fill/>
              </v:shape>
              <v:shape style="position:absolute;left:9488;top:16348;width:44;height:148" coordorigin="9488,16348" coordsize="44,148" path="m9522,16398l9516,16398,9488,16410,9490,16412,9492,16412,9494,16410,9522,16410,9522,16398xe" filled="t" fillcolor="#B2B2B2" stroked="f">
                <v:path arrowok="t"/>
                <v:fill/>
              </v:shape>
            </v:group>
            <v:group style="position:absolute;left:9594;top:16398;width:104;height:98" coordorigin="9594,16398" coordsize="104,98">
              <v:shape style="position:absolute;left:9594;top:16398;width:104;height:98" coordorigin="9594,16398" coordsize="104,98" path="m9642,16494l9594,16494,9594,16496,9642,16496,9642,16494xe" filled="t" fillcolor="#B2B2B2" stroked="f">
                <v:path arrowok="t"/>
                <v:fill/>
              </v:shape>
              <v:shape style="position:absolute;left:9594;top:16398;width:104;height:98" coordorigin="9594,16398" coordsize="104,98" path="m9698,16494l9652,16494,9652,16496,9698,16496,9698,16494xe" filled="t" fillcolor="#B2B2B2" stroked="f">
                <v:path arrowok="t"/>
                <v:fill/>
              </v:shape>
              <v:shape style="position:absolute;left:9594;top:16398;width:104;height:98" coordorigin="9594,16398" coordsize="104,98" path="m9626,16410l9604,16410,9606,16412,9608,16412,9608,16416,9610,16420,9610,16482,9606,16490,9606,16492,9602,16494,9636,16494,9634,16492,9632,16492,9630,16490,9628,16490,9628,16488,9626,16486,9626,16424,9632,16416,9626,16416,9626,16410xe" filled="t" fillcolor="#B2B2B2" stroked="f">
                <v:path arrowok="t"/>
                <v:fill/>
              </v:shape>
              <v:shape style="position:absolute;left:9594;top:16398;width:104;height:98" coordorigin="9594,16398" coordsize="104,98" path="m9681,16410l9658,16410,9664,16416,9666,16420,9666,16488,9662,16492,9660,16492,9658,16494,9694,16494,9690,16492,9688,16490,9686,16490,9686,16488,9684,16486,9684,16418,9682,16414,9681,16410xe" filled="t" fillcolor="#B2B2B2" stroked="f">
                <v:path arrowok="t"/>
                <v:fill/>
              </v:shape>
              <v:shape style="position:absolute;left:9594;top:16398;width:104;height:98" coordorigin="9594,16398" coordsize="104,98" path="m9668,16398l9648,16398,9638,16404,9626,16416,9632,16416,9634,16414,9644,16410,9681,16410,9680,16408,9676,16404,9672,16402,9668,16398xe" filled="t" fillcolor="#B2B2B2" stroked="f">
                <v:path arrowok="t"/>
                <v:fill/>
              </v:shape>
              <v:shape style="position:absolute;left:9594;top:16398;width:104;height:98" coordorigin="9594,16398" coordsize="104,98" path="m9626,16398l9622,16398,9594,16410,9594,16412,9598,16412,9600,16410,9626,16410,9626,16398xe" filled="t" fillcolor="#B2B2B2" stroked="f">
                <v:path arrowok="t"/>
                <v:fill/>
              </v:shape>
            </v:group>
            <v:group style="position:absolute;left:8598;top:16348;width:60;height:150" coordorigin="8598,16348" coordsize="60,150">
              <v:shape style="position:absolute;left:8598;top:16348;width:60;height:150" coordorigin="8598,16348" coordsize="60,150" path="m8658,16348l8650,16348,8598,16498,8606,16498,8658,16348xe" filled="t" fillcolor="#B2B2B2" stroked="f">
                <v:path arrowok="t"/>
                <v:fill/>
              </v:shape>
            </v:group>
            <v:group style="position:absolute;left:8656;top:16400;width:152;height:98" coordorigin="8656,16400" coordsize="152,98">
              <v:shape style="position:absolute;left:8656;top:16400;width:152;height:98" coordorigin="8656,16400" coordsize="152,98" path="m8698,16400l8656,16400,8656,16402,8662,16404,8670,16412,8672,16418,8704,16498,8706,16498,8719,16472,8712,16472,8690,16418,8690,16414,8688,16412,8688,16408,8690,16406,8690,16404,8694,16404,8698,16402,8698,16400xe" filled="t" fillcolor="#B2B2B2" stroked="f">
                <v:path arrowok="t"/>
                <v:fill/>
              </v:shape>
              <v:shape style="position:absolute;left:8656;top:16400;width:152;height:98" coordorigin="8656,16400" coordsize="152,98" path="m8755,16434l8738,16434,8762,16498,8768,16498,8778,16470,8770,16470,8755,16434xe" filled="t" fillcolor="#B2B2B2" stroked="f">
                <v:path arrowok="t"/>
                <v:fill/>
              </v:shape>
              <v:shape style="position:absolute;left:8656;top:16400;width:152;height:98" coordorigin="8656,16400" coordsize="152,98" path="m8750,16404l8722,16404,8726,16406,8730,16414,8734,16426,8712,16472,8719,16472,8738,16434,8755,16434,8748,16416,8748,16414,8746,16414,8746,16410,8748,16408,8748,16406,8750,16404xe" filled="t" fillcolor="#B2B2B2" stroked="f">
                <v:path arrowok="t"/>
                <v:fill/>
              </v:shape>
              <v:shape style="position:absolute;left:8656;top:16400;width:152;height:98" coordorigin="8656,16400" coordsize="152,98" path="m8808,16400l8780,16400,8780,16402,8784,16402,8788,16404,8790,16404,8790,16406,8792,16408,8792,16410,8788,16418,8770,16470,8778,16470,8796,16416,8798,16408,8802,16404,8808,16402,8808,16400xe" filled="t" fillcolor="#B2B2B2" stroked="f">
                <v:path arrowok="t"/>
                <v:fill/>
              </v:shape>
              <v:shape style="position:absolute;left:8656;top:16400;width:152;height:98" coordorigin="8656,16400" coordsize="152,98" path="m8756,16400l8714,16400,8714,16402,8718,16404,8752,16404,8756,16402,8756,16400xe" filled="t" fillcolor="#B2B2B2" stroked="f">
                <v:path arrowok="t"/>
                <v:fill/>
              </v:shape>
            </v:group>
            <v:group style="position:absolute;left:8256;top:16368;width:58;height:130" coordorigin="8256,16368" coordsize="58,130">
              <v:shape style="position:absolute;left:8256;top:16368;width:58;height:130" coordorigin="8256,16368" coordsize="58,130" path="m8290,16406l8272,16406,8272,16484,8276,16492,8280,16496,8284,16498,8300,16498,8312,16486,8294,16486,8290,16482,8290,16406xe" filled="t" fillcolor="#B2B2B2" stroked="f">
                <v:path arrowok="t"/>
                <v:fill/>
              </v:shape>
              <v:shape style="position:absolute;left:8256;top:16368;width:58;height:130" coordorigin="8256,16368" coordsize="58,130" path="m8314,16480l8310,16480,8306,16484,8304,16484,8302,16486,8312,16486,8314,16480xe" filled="t" fillcolor="#B2B2B2" stroked="f">
                <v:path arrowok="t"/>
                <v:fill/>
              </v:shape>
              <v:shape style="position:absolute;left:8256;top:16368;width:58;height:130" coordorigin="8256,16368" coordsize="58,130" path="m8290,16368l8286,16368,8284,16376,8282,16380,8280,16382,8276,16388,8264,16400,8256,16404,8256,16406,8312,16406,8312,16400,8290,16400,8290,16368xe" filled="t" fillcolor="#B2B2B2" stroked="f">
                <v:path arrowok="t"/>
                <v:fill/>
              </v:shape>
            </v:group>
            <v:group style="position:absolute;left:8150;top:16348;width:104;height:148" coordorigin="8150,16348" coordsize="104,148">
              <v:shape style="position:absolute;left:8150;top:16348;width:104;height:148" coordorigin="8150,16348" coordsize="104,148" path="m8198,16494l8150,16494,8150,16496,8198,16496,8198,16494xe" filled="t" fillcolor="#B2B2B2" stroked="f">
                <v:path arrowok="t"/>
                <v:fill/>
              </v:shape>
              <v:shape style="position:absolute;left:8150;top:16348;width:104;height:148" coordorigin="8150,16348" coordsize="104,148" path="m8254,16494l8208,16494,8208,16496,8254,16496,8254,16494xe" filled="t" fillcolor="#B2B2B2" stroked="f">
                <v:path arrowok="t"/>
                <v:fill/>
              </v:shape>
              <v:shape style="position:absolute;left:8150;top:16348;width:104;height:148" coordorigin="8150,16348" coordsize="104,148" path="m8190,16492l8158,16492,8154,16494,8192,16494,8190,16492xe" filled="t" fillcolor="#B2B2B2" stroked="f">
                <v:path arrowok="t"/>
                <v:fill/>
              </v:shape>
              <v:shape style="position:absolute;left:8150;top:16348;width:104;height:148" coordorigin="8150,16348" coordsize="104,148" path="m8236,16410l8214,16410,8220,16416,8220,16420,8222,16422,8222,16488,8218,16492,8214,16494,8250,16494,8246,16492,8244,16490,8242,16490,8242,16488,8240,16486,8240,16420,8238,16416,8236,16410xe" filled="t" fillcolor="#B2B2B2" stroked="f">
                <v:path arrowok="t"/>
                <v:fill/>
              </v:shape>
              <v:shape style="position:absolute;left:8150;top:16348;width:104;height:148" coordorigin="8150,16348" coordsize="104,148" path="m8186,16490l8162,16490,8160,16492,8188,16492,8186,16490xe" filled="t" fillcolor="#B2B2B2" stroked="f">
                <v:path arrowok="t"/>
                <v:fill/>
              </v:shape>
              <v:shape style="position:absolute;left:8150;top:16348;width:104;height:148" coordorigin="8150,16348" coordsize="104,148" path="m8182,16348l8178,16348,8150,16360,8150,16362,8162,16362,8164,16364,8164,16368,8166,16370,8166,16480,8164,16486,8164,16490,8184,16490,8184,16488,8182,16486,8182,16424,8190,16416,8182,16416,8182,16348xe" filled="t" fillcolor="#B2B2B2" stroked="f">
                <v:path arrowok="t"/>
                <v:fill/>
              </v:shape>
              <v:shape style="position:absolute;left:8150;top:16348;width:104;height:148" coordorigin="8150,16348" coordsize="104,148" path="m8226,16398l8206,16398,8202,16400,8190,16408,8182,16416,8190,16416,8192,16414,8200,16410,8236,16410,8234,16406,8226,16398xe" filled="t" fillcolor="#B2B2B2" stroked="f">
                <v:path arrowok="t"/>
                <v:fill/>
              </v:shape>
            </v:group>
            <v:group style="position:absolute;left:8314;top:16368;width:60;height:130" coordorigin="8314,16368" coordsize="60,130">
              <v:shape style="position:absolute;left:8314;top:16368;width:60;height:130" coordorigin="8314,16368" coordsize="60,130" path="m8348,16406l8330,16406,8330,16480,8332,16484,8332,16488,8334,16492,8336,16494,8340,16496,8342,16498,8358,16498,8362,16494,8368,16490,8370,16486,8352,16486,8348,16482,8348,16406xe" filled="t" fillcolor="#B2B2B2" stroked="f">
                <v:path arrowok="t"/>
                <v:fill/>
              </v:shape>
              <v:shape style="position:absolute;left:8314;top:16368;width:60;height:130" coordorigin="8314,16368" coordsize="60,130" path="m8374,16480l8368,16480,8366,16482,8366,16484,8364,16484,8362,16486,8370,16486,8374,16480xe" filled="t" fillcolor="#B2B2B2" stroked="f">
                <v:path arrowok="t"/>
                <v:fill/>
              </v:shape>
              <v:shape style="position:absolute;left:8314;top:16368;width:60;height:130" coordorigin="8314,16368" coordsize="60,130" path="m8348,16368l8346,16368,8340,16380,8338,16382,8336,16388,8328,16396,8322,16400,8314,16404,8314,16406,8370,16406,8370,16400,8348,16400,8348,16368xe" filled="t" fillcolor="#B2B2B2" stroked="f">
                <v:path arrowok="t"/>
                <v:fill/>
              </v:shape>
            </v:group>
            <v:group style="position:absolute;left:8372;top:16398;width:102;height:144" coordorigin="8372,16398" coordsize="102,144">
              <v:shape style="position:absolute;left:8372;top:16398;width:102;height:144" coordorigin="8372,16398" coordsize="102,144" path="m8422,16538l8372,16538,8372,16542,8422,16542,8422,16538xe" filled="t" fillcolor="#B2B2B2" stroked="f">
                <v:path arrowok="t"/>
                <v:fill/>
              </v:shape>
              <v:shape style="position:absolute;left:8372;top:16398;width:102;height:144" coordorigin="8372,16398" coordsize="102,144" path="m8412,16536l8384,16536,8382,16538,8414,16538,8412,16536xe" filled="t" fillcolor="#B2B2B2" stroked="f">
                <v:path arrowok="t"/>
                <v:fill/>
              </v:shape>
              <v:shape style="position:absolute;left:8372;top:16398;width:102;height:144" coordorigin="8372,16398" coordsize="102,144" path="m8406,16410l8382,16410,8384,16412,8388,16412,8388,16416,8390,16418,8390,16526,8388,16532,8388,16534,8386,16536,8410,16536,8408,16534,8408,16530,8406,16526,8406,16490,8418,16490,8414,16488,8412,16484,8408,16480,8408,16476,8406,16474,8406,16426,8412,16420,8406,16420,8406,16410xe" filled="t" fillcolor="#B2B2B2" stroked="f">
                <v:path arrowok="t"/>
                <v:fill/>
              </v:shape>
              <v:shape style="position:absolute;left:8372;top:16398;width:102;height:144" coordorigin="8372,16398" coordsize="102,144" path="m8418,16490l8406,16490,8410,16494,8414,16496,8416,16496,8420,16498,8442,16498,8452,16494,8454,16492,8424,16492,8418,16490xe" filled="t" fillcolor="#B2B2B2" stroked="f">
                <v:path arrowok="t"/>
                <v:fill/>
              </v:shape>
              <v:shape style="position:absolute;left:8372;top:16398;width:102;height:144" coordorigin="8372,16398" coordsize="102,144" path="m8465,16412l8436,16412,8442,16414,8446,16420,8452,16428,8456,16440,8456,16466,8452,16476,8448,16484,8442,16490,8436,16492,8454,16492,8461,16482,8471,16465,8474,16444,8474,16430,8470,16418,8465,16412xe" filled="t" fillcolor="#B2B2B2" stroked="f">
                <v:path arrowok="t"/>
                <v:fill/>
              </v:shape>
              <v:shape style="position:absolute;left:8372;top:16398;width:102;height:144" coordorigin="8372,16398" coordsize="102,144" path="m8446,16398l8432,16398,8426,16400,8422,16402,8416,16406,8412,16412,8406,16420,8412,16420,8416,16416,8420,16414,8422,16412,8465,16412,8462,16408,8454,16402,8446,16398xe" filled="t" fillcolor="#B2B2B2" stroked="f">
                <v:path arrowok="t"/>
                <v:fill/>
              </v:shape>
              <v:shape style="position:absolute;left:8372;top:16398;width:102;height:144" coordorigin="8372,16398" coordsize="102,144" path="m8406,16398l8402,16398,8374,16410,8374,16412,8378,16412,8380,16410,8406,16410,8406,16398xe" filled="t" fillcolor="#B2B2B2" stroked="f">
                <v:path arrowok="t"/>
                <v:fill/>
              </v:shape>
            </v:group>
            <v:group style="position:absolute;left:8498;top:16398;width:24;height:100" coordorigin="8498,16398" coordsize="24,100">
              <v:shape style="position:absolute;left:8498;top:16398;width:24;height:100" coordorigin="8498,16398" coordsize="24,100" path="m8516,16398l8504,16398,8502,16400,8500,16404,8498,16406,8498,16412,8500,16416,8504,16420,8508,16422,8514,16422,8516,16420,8520,16418,8522,16416,8522,16404,8520,16400,8516,16398xe" filled="t" fillcolor="#B2B2B2" stroked="f">
                <v:path arrowok="t"/>
                <v:fill/>
              </v:shape>
              <v:shape style="position:absolute;left:8498;top:16398;width:24;height:100" coordorigin="8498,16398" coordsize="24,100" path="m8514,16474l8508,16474,8504,16476,8500,16480,8498,16484,8498,16490,8500,16492,8502,16496,8504,16498,8516,16498,8520,16496,8522,16492,8522,16480,8520,16478,8516,16476,8514,16474xe" filled="t" fillcolor="#B2B2B2" stroked="f">
                <v:path arrowok="t"/>
                <v:fill/>
              </v:shape>
            </v:group>
            <v:group style="position:absolute;left:8538;top:16348;width:60;height:150" coordorigin="8538,16348" coordsize="60,150">
              <v:shape style="position:absolute;left:8538;top:16348;width:60;height:150" coordorigin="8538,16348" coordsize="60,150" path="m8598,16348l8590,16348,8538,16498,8548,16498,8598,16348xe" filled="t" fillcolor="#B2B2B2" stroked="f">
                <v:path arrowok="t"/>
                <v:fill/>
              </v:shape>
            </v:group>
            <v:group style="position:absolute;left:8812;top:16400;width:152;height:98" coordorigin="8812,16400" coordsize="152,98">
              <v:shape style="position:absolute;left:8812;top:16400;width:152;height:98" coordorigin="8812,16400" coordsize="152,98" path="m8852,16400l8812,16400,8812,16402,8816,16404,8824,16412,8826,16418,8858,16498,8860,16498,8873,16472,8866,16472,8844,16418,8844,16404,8848,16404,8852,16402,8852,16400xe" filled="t" fillcolor="#B2B2B2" stroked="f">
                <v:path arrowok="t"/>
                <v:fill/>
              </v:shape>
              <v:shape style="position:absolute;left:8812;top:16400;width:152;height:98" coordorigin="8812,16400" coordsize="152,98" path="m8909,16434l8892,16434,8918,16498,8922,16498,8932,16470,8924,16470,8909,16434xe" filled="t" fillcolor="#B2B2B2" stroked="f">
                <v:path arrowok="t"/>
                <v:fill/>
              </v:shape>
              <v:shape style="position:absolute;left:8812;top:16400;width:152;height:98" coordorigin="8812,16400" coordsize="152,98" path="m8904,16404l8878,16404,8880,16406,8884,16414,8888,16426,8866,16472,8873,16472,8892,16434,8909,16434,8902,16416,8902,16408,8904,16406,8904,16404xe" filled="t" fillcolor="#B2B2B2" stroked="f">
                <v:path arrowok="t"/>
                <v:fill/>
              </v:shape>
              <v:shape style="position:absolute;left:8812;top:16400;width:152;height:98" coordorigin="8812,16400" coordsize="152,98" path="m8964,16400l8934,16400,8934,16402,8940,16402,8942,16404,8944,16404,8946,16406,8946,16414,8942,16418,8924,16470,8932,16470,8950,16416,8954,16408,8958,16404,8964,16402,8964,16400xe" filled="t" fillcolor="#B2B2B2" stroked="f">
                <v:path arrowok="t"/>
                <v:fill/>
              </v:shape>
              <v:shape style="position:absolute;left:8812;top:16400;width:152;height:98" coordorigin="8812,16400" coordsize="152,98" path="m8910,16400l8868,16400,8868,16402,8872,16404,8908,16404,8910,16402,8910,16400xe" filled="t" fillcolor="#B2B2B2" stroked="f">
                <v:path arrowok="t"/>
                <v:fill/>
              </v:shape>
            </v:group>
            <v:group style="position:absolute;left:9134;top:16474;width:24;height:24" coordorigin="9134,16474" coordsize="24,24">
              <v:shape style="position:absolute;left:9134;top:16474;width:24;height:24" coordorigin="9134,16474" coordsize="24,24" path="m9150,16474l9144,16474,9140,16476,9136,16480,9134,16484,9134,16490,9136,16492,9138,16496,9140,16498,9152,16498,9156,16496,9158,16492,9158,16480,9156,16478,9152,16476,9150,16474xe" filled="t" fillcolor="#B2B2B2" stroked="f">
                <v:path arrowok="t"/>
                <v:fill/>
              </v:shape>
            </v:group>
            <v:group style="position:absolute;left:9268;top:16398;width:106;height:98" coordorigin="9268,16398" coordsize="106,98">
              <v:shape style="position:absolute;left:9268;top:16398;width:106;height:98" coordorigin="9268,16398" coordsize="106,98" path="m9316,16494l9270,16494,9270,16496,9316,16496,9316,16494xe" filled="t" fillcolor="#B2B2B2" stroked="f">
                <v:path arrowok="t"/>
                <v:fill/>
              </v:shape>
              <v:shape style="position:absolute;left:9268;top:16398;width:106;height:98" coordorigin="9268,16398" coordsize="106,98" path="m9374,16494l9326,16494,9326,16496,9374,16496,9374,16494xe" filled="t" fillcolor="#B2B2B2" stroked="f">
                <v:path arrowok="t"/>
                <v:fill/>
              </v:shape>
              <v:shape style="position:absolute;left:9268;top:16398;width:106;height:98" coordorigin="9268,16398" coordsize="106,98" path="m9302,16410l9278,16410,9280,16412,9282,16412,9282,16414,9284,16416,9284,16486,9282,16490,9280,16492,9276,16494,9312,16494,9308,16492,9306,16492,9302,16488,9302,16424,9308,16416,9302,16416,9302,16410xe" filled="t" fillcolor="#B2B2B2" stroked="f">
                <v:path arrowok="t"/>
                <v:fill/>
              </v:shape>
              <v:shape style="position:absolute;left:9268;top:16398;width:106;height:98" coordorigin="9268,16398" coordsize="106,98" path="m9366,16492l9336,16492,9332,16494,9368,16494,9366,16492xe" filled="t" fillcolor="#B2B2B2" stroked="f">
                <v:path arrowok="t"/>
                <v:fill/>
              </v:shape>
              <v:shape style="position:absolute;left:9268;top:16398;width:106;height:98" coordorigin="9268,16398" coordsize="106,98" path="m9355,16410l9332,16410,9336,16412,9340,16420,9342,16426,9342,16484,9340,16484,9340,16488,9338,16490,9338,16492,9364,16492,9362,16490,9360,16490,9360,16486,9358,16482,9358,16418,9356,16414,9355,16410xe" filled="t" fillcolor="#B2B2B2" stroked="f">
                <v:path arrowok="t"/>
                <v:fill/>
              </v:shape>
              <v:shape style="position:absolute;left:9268;top:16398;width:106;height:98" coordorigin="9268,16398" coordsize="106,98" path="m9344,16398l9324,16398,9312,16404,9302,16416,9308,16416,9310,16414,9318,16410,9355,16410,9354,16408,9344,16398xe" filled="t" fillcolor="#B2B2B2" stroked="f">
                <v:path arrowok="t"/>
                <v:fill/>
              </v:shape>
              <v:shape style="position:absolute;left:9268;top:16398;width:106;height:98" coordorigin="9268,16398" coordsize="106,98" path="m9302,16398l9296,16398,9268,16410,9270,16412,9272,16412,9274,16410,9302,16410,9302,16398xe" filled="t" fillcolor="#B2B2B2" stroked="f">
                <v:path arrowok="t"/>
                <v:fill/>
              </v:shape>
            </v:group>
            <v:group style="position:absolute;left:9182;top:16398;width:80;height:100" coordorigin="9182,16398" coordsize="80,100">
              <v:shape style="position:absolute;left:9182;top:16398;width:80;height:100" coordorigin="9182,16398" coordsize="80,100" path="m9236,16398l9214,16398,9204,16402,9186,16420,9182,16434,9182,16464,9186,16476,9194,16486,9202,16494,9212,16498,9232,16498,9240,16496,9254,16482,9220,16482,9212,16478,9208,16468,9202,16460,9198,16450,9198,16428,9202,16418,9206,16412,9212,16406,9216,16404,9250,16404,9244,16400,9236,16398xe" filled="t" fillcolor="#B2B2B2" stroked="f">
                <v:path arrowok="t"/>
                <v:fill/>
              </v:shape>
              <v:shape style="position:absolute;left:9182;top:16398;width:80;height:100" coordorigin="9182,16398" coordsize="80,100" path="m9262,16458l9260,16458,9256,16466,9252,16472,9244,16480,9236,16482,9254,16482,9260,16472,9262,16458xe" filled="t" fillcolor="#B2B2B2" stroked="f">
                <v:path arrowok="t"/>
                <v:fill/>
              </v:shape>
              <v:shape style="position:absolute;left:9182;top:16398;width:80;height:100" coordorigin="9182,16398" coordsize="80,100" path="m9250,16404l9228,16404,9232,16406,9238,16412,9238,16424,9244,16430,9252,16430,9256,16426,9258,16426,9258,16416,9256,16410,9250,16404xe" filled="t" fillcolor="#B2B2B2" stroked="f">
                <v:path arrowok="t"/>
                <v:fill/>
              </v:shape>
            </v:group>
            <v:group style="position:absolute;left:8966;top:16400;width:152;height:98" coordorigin="8966,16400" coordsize="152,98">
              <v:shape style="position:absolute;left:8966;top:16400;width:152;height:98" coordorigin="8966,16400" coordsize="152,98" path="m9006,16400l8966,16400,8966,16402,8974,16406,8980,16412,8982,16418,9014,16498,9016,16498,9028,16472,9022,16472,9000,16418,8998,16414,8998,16406,9000,16404,9004,16404,9006,16402,9006,16400xe" filled="t" fillcolor="#B2B2B2" stroked="f">
                <v:path arrowok="t"/>
                <v:fill/>
              </v:shape>
              <v:shape style="position:absolute;left:8966;top:16400;width:152;height:98" coordorigin="8966,16400" coordsize="152,98" path="m9065,16434l9046,16434,9072,16498,9076,16498,9086,16470,9080,16470,9065,16434xe" filled="t" fillcolor="#B2B2B2" stroked="f">
                <v:path arrowok="t"/>
                <v:fill/>
              </v:shape>
              <v:shape style="position:absolute;left:8966;top:16400;width:152;height:98" coordorigin="8966,16400" coordsize="152,98" path="m9060,16404l9032,16404,9034,16406,9044,16426,9022,16472,9028,16472,9046,16434,9065,16434,9058,16416,9056,16414,9056,16408,9060,16404xe" filled="t" fillcolor="#B2B2B2" stroked="f">
                <v:path arrowok="t"/>
                <v:fill/>
              </v:shape>
              <v:shape style="position:absolute;left:8966;top:16400;width:152;height:98" coordorigin="8966,16400" coordsize="152,98" path="m9118,16400l9090,16400,9090,16402,9094,16402,9098,16404,9102,16408,9102,16410,9098,16418,9080,16470,9086,16470,9104,16416,9108,16408,9112,16404,9118,16402,9118,16400xe" filled="t" fillcolor="#B2B2B2" stroked="f">
                <v:path arrowok="t"/>
                <v:fill/>
              </v:shape>
              <v:shape style="position:absolute;left:8966;top:16400;width:152;height:98" coordorigin="8966,16400" coordsize="152,98" path="m9066,16400l9024,16400,9024,16402,9028,16404,9062,16404,9066,16402,9066,16400xe" filled="t" fillcolor="#B2B2B2" stroked="f">
                <v:path arrowok="t"/>
                <v:fill/>
              </v:shape>
            </v:group>
            <v:group style="position:absolute;left:9376;top:16348;width:106;height:148" coordorigin="9376,16348" coordsize="106,148">
              <v:shape style="position:absolute;left:9376;top:16348;width:106;height:148" coordorigin="9376,16348" coordsize="106,148" path="m9422,16494l9376,16494,9376,16496,9422,16496,9422,16494xe" filled="t" fillcolor="#B2B2B2" stroked="f">
                <v:path arrowok="t"/>
                <v:fill/>
              </v:shape>
              <v:shape style="position:absolute;left:9376;top:16348;width:106;height:148" coordorigin="9376,16348" coordsize="106,148" path="m9472,16402l9438,16402,9440,16404,9442,16404,9442,16406,9444,16406,9444,16410,9442,16410,9442,16412,9434,16420,9408,16442,9438,16480,9442,16484,9442,16492,9440,16492,9438,16494,9436,16494,9436,16496,9482,16496,9482,16490,9470,16490,9462,16482,9458,16476,9452,16468,9424,16436,9450,16414,9456,16410,9460,16408,9462,16406,9466,16404,9472,16402xe" filled="t" fillcolor="#B2B2B2" stroked="f">
                <v:path arrowok="t"/>
                <v:fill/>
              </v:shape>
              <v:shape style="position:absolute;left:9376;top:16348;width:106;height:148" coordorigin="9376,16348" coordsize="106,148" path="m9414,16492l9384,16492,9380,16494,9418,16494,9414,16492xe" filled="t" fillcolor="#B2B2B2" stroked="f">
                <v:path arrowok="t"/>
                <v:fill/>
              </v:shape>
              <v:shape style="position:absolute;left:9376;top:16348;width:106;height:148" coordorigin="9376,16348" coordsize="106,148" path="m9408,16348l9404,16348,9376,16360,9378,16362,9388,16362,9388,16364,9390,16366,9390,16488,9386,16492,9412,16492,9410,16490,9410,16488,9408,16486,9408,16348xe" filled="t" fillcolor="#B2B2B2" stroked="f">
                <v:path arrowok="t"/>
                <v:fill/>
              </v:shape>
              <v:shape style="position:absolute;left:9376;top:16348;width:106;height:148" coordorigin="9376,16348" coordsize="106,148" path="m9478,16400l9436,16400,9436,16402,9478,16402,9478,16400xe" filled="t" fillcolor="#B2B2B2" stroked="f">
                <v:path arrowok="t"/>
                <v:fill/>
              </v:shape>
            </v:group>
            <v:group style="position:absolute;left:9554;top:16474;width:24;height:24" coordorigin="9554,16474" coordsize="24,24">
              <v:shape style="position:absolute;left:9554;top:16474;width:24;height:24" coordorigin="9554,16474" coordsize="24,24" path="m9570,16474l9564,16474,9560,16476,9556,16480,9554,16484,9554,16490,9556,16492,9558,16496,9560,16498,9572,16498,9576,16496,9578,16492,9578,16480,9576,16478,9572,16476,9570,16474xe" filled="t" fillcolor="#B2B2B2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14.5pt;margin-top:816.899963pt;width:41.1pt;height:10.689241pt;mso-position-horizontal-relative:page;mso-position-vertical-relative:page;z-index:-926" coordorigin="6290,16338" coordsize="822,214">
            <v:group style="position:absolute;left:6462;top:16348;width:46;height:148" coordorigin="6462,16348" coordsize="46,148">
              <v:shape style="position:absolute;left:6462;top:16348;width:46;height:148" coordorigin="6462,16348" coordsize="46,148" path="m6508,16494l6462,16494,6462,16496,6508,16496,6508,16494xe" filled="t" fillcolor="#B2B2B2" stroked="f">
                <v:path arrowok="t"/>
                <v:fill/>
              </v:shape>
              <v:shape style="position:absolute;left:6462;top:16348;width:46;height:148" coordorigin="6462,16348" coordsize="46,148" path="m6500,16492l6468,16492,6466,16494,6504,16494,6500,16492xe" filled="t" fillcolor="#B2B2B2" stroked="f">
                <v:path arrowok="t"/>
                <v:fill/>
              </v:shape>
              <v:shape style="position:absolute;left:6462;top:16348;width:46;height:148" coordorigin="6462,16348" coordsize="46,148" path="m6494,16348l6488,16348,6462,16360,6462,16362,6474,16362,6474,16366,6476,16368,6476,16486,6474,16488,6474,16490,6472,16490,6470,16492,6498,16492,6494,16488,6494,16348xe" filled="t" fillcolor="#B2B2B2" stroked="f">
                <v:path arrowok="t"/>
                <v:fill/>
              </v:shape>
            </v:group>
            <v:group style="position:absolute;left:6300;top:16352;width:150;height:144" coordorigin="6300,16352" coordsize="150,144">
              <v:shape style="position:absolute;left:6300;top:16352;width:150;height:144" coordorigin="6300,16352" coordsize="150,144" path="m6378,16352l6374,16352,6322,16468,6318,16478,6314,16486,6310,16488,6306,16492,6300,16494,6300,16496,6344,16496,6344,16494,6336,16492,6332,16492,6328,16488,6328,16476,6330,16472,6340,16450,6418,16450,6415,16442,6344,16442,6370,16386,6392,16386,6378,16352xe" filled="t" fillcolor="#B2B2B2" stroked="f">
                <v:path arrowok="t"/>
                <v:fill/>
              </v:shape>
              <v:shape style="position:absolute;left:6300;top:16352;width:150;height:144" coordorigin="6300,16352" coordsize="150,144" path="m6418,16450l6396,16450,6404,16468,6406,16476,6408,16480,6408,16486,6402,16492,6398,16494,6394,16494,6394,16496,6450,16496,6450,16494,6444,16492,6440,16492,6436,16488,6432,16486,6430,16478,6426,16470,6418,16450xe" filled="t" fillcolor="#B2B2B2" stroked="f">
                <v:path arrowok="t"/>
                <v:fill/>
              </v:shape>
              <v:shape style="position:absolute;left:6300;top:16352;width:150;height:144" coordorigin="6300,16352" coordsize="150,144" path="m6392,16386l6370,16386,6394,16442,6415,16442,6392,16386xe" filled="t" fillcolor="#B2B2B2" stroked="f">
                <v:path arrowok="t"/>
                <v:fill/>
              </v:shape>
            </v:group>
            <v:group style="position:absolute;left:6624;top:16398;width:70;height:98" coordorigin="6624,16398" coordsize="70,98">
              <v:shape style="position:absolute;left:6624;top:16398;width:70;height:98" coordorigin="6624,16398" coordsize="70,98" path="m6674,16494l6626,16494,6626,16496,6674,16496,6674,16494xe" filled="t" fillcolor="#B2B2B2" stroked="f">
                <v:path arrowok="t"/>
                <v:fill/>
              </v:shape>
              <v:shape style="position:absolute;left:6624;top:16398;width:70;height:98" coordorigin="6624,16398" coordsize="70,98" path="m6664,16490l6636,16490,6634,16492,6630,16494,6670,16494,6666,16492,6664,16490xe" filled="t" fillcolor="#B2B2B2" stroked="f">
                <v:path arrowok="t"/>
                <v:fill/>
              </v:shape>
              <v:shape style="position:absolute;left:6624;top:16398;width:70;height:98" coordorigin="6624,16398" coordsize="70,98" path="m6658,16410l6634,16410,6640,16416,6640,16486,6638,16488,6638,16490,6662,16490,6660,16488,6660,16486,6658,16484,6658,16428,6660,16422,6663,16418,6658,16418,6658,16410xe" filled="t" fillcolor="#B2B2B2" stroked="f">
                <v:path arrowok="t"/>
                <v:fill/>
              </v:shape>
              <v:shape style="position:absolute;left:6624;top:16398;width:70;height:98" coordorigin="6624,16398" coordsize="70,98" path="m6688,16398l6674,16398,6666,16404,6658,16418,6663,16418,6664,16416,6668,16414,6668,16412,6694,16412,6694,16404,6688,16398xe" filled="t" fillcolor="#B2B2B2" stroked="f">
                <v:path arrowok="t"/>
                <v:fill/>
              </v:shape>
              <v:shape style="position:absolute;left:6624;top:16398;width:70;height:98" coordorigin="6624,16398" coordsize="70,98" path="m6694,16412l6672,16412,6676,16414,6678,16416,6682,16418,6690,16418,6694,16414,6694,16412xe" filled="t" fillcolor="#B2B2B2" stroked="f">
                <v:path arrowok="t"/>
                <v:fill/>
              </v:shape>
              <v:shape style="position:absolute;left:6624;top:16398;width:70;height:98" coordorigin="6624,16398" coordsize="70,98" path="m6658,16398l6652,16398,6624,16410,6626,16412,6628,16412,6630,16410,6658,16410,6658,16398xe" filled="t" fillcolor="#B2B2B2" stroked="f">
                <v:path arrowok="t"/>
                <v:fill/>
              </v:shape>
            </v:group>
            <v:group style="position:absolute;left:6520;top:16348;width:46;height:148" coordorigin="6520,16348" coordsize="46,148">
              <v:shape style="position:absolute;left:6520;top:16348;width:46;height:148" coordorigin="6520,16348" coordsize="46,148" path="m6566,16494l6520,16494,6520,16496,6566,16496,6566,16494xe" filled="t" fillcolor="#B2B2B2" stroked="f">
                <v:path arrowok="t"/>
                <v:fill/>
              </v:shape>
              <v:shape style="position:absolute;left:6520;top:16348;width:46;height:148" coordorigin="6520,16348" coordsize="46,148" path="m6558,16492l6528,16492,6524,16494,6562,16494,6558,16492xe" filled="t" fillcolor="#B2B2B2" stroked="f">
                <v:path arrowok="t"/>
                <v:fill/>
              </v:shape>
              <v:shape style="position:absolute;left:6520;top:16348;width:46;height:148" coordorigin="6520,16348" coordsize="46,148" path="m6556,16490l6530,16490,6530,16492,6556,16492,6556,16490xe" filled="t" fillcolor="#B2B2B2" stroked="f">
                <v:path arrowok="t"/>
                <v:fill/>
              </v:shape>
              <v:shape style="position:absolute;left:6520;top:16348;width:46;height:148" coordorigin="6520,16348" coordsize="46,148" path="m6552,16348l6548,16348,6520,16360,6522,16362,6532,16362,6532,16364,6534,16366,6534,16488,6532,16490,6554,16490,6554,16488,6552,16486,6552,16348xe" filled="t" fillcolor="#B2B2B2" stroked="f">
                <v:path arrowok="t"/>
                <v:fill/>
              </v:shape>
            </v:group>
            <v:group style="position:absolute;left:6702;top:16348;width:42;height:148" coordorigin="6702,16348" coordsize="42,148">
              <v:shape style="position:absolute;left:6702;top:16348;width:42;height:148" coordorigin="6702,16348" coordsize="42,148" path="m6728,16348l6722,16348,6714,16356,6714,16362,6722,16370,6728,16370,6736,16362,6736,16356,6728,16348xe" filled="t" fillcolor="#B2B2B2" stroked="f">
                <v:path arrowok="t"/>
                <v:fill/>
              </v:shape>
              <v:shape style="position:absolute;left:6702;top:16348;width:42;height:148" coordorigin="6702,16348" coordsize="42,148" path="m6750,16494l6702,16494,6702,16496,6750,16496,6750,16494xe" filled="t" fillcolor="#B2B2B2" stroked="f">
                <v:path arrowok="t"/>
                <v:fill/>
              </v:shape>
              <v:shape style="position:absolute;left:6702;top:16348;width:42;height:148" coordorigin="6702,16348" coordsize="42,148" path="m6742,16492l6710,16492,6708,16494,6744,16494,6742,16492xe" filled="t" fillcolor="#B2B2B2" stroked="f">
                <v:path arrowok="t"/>
                <v:fill/>
              </v:shape>
              <v:shape style="position:absolute;left:6702;top:16348;width:42;height:148" coordorigin="6702,16348" coordsize="42,148" path="m6734,16410l6712,16410,6714,16412,6716,16412,6716,16420,6718,16426,6718,16480,6716,16486,6716,16488,6712,16492,6740,16492,6738,16490,6736,16490,6736,16486,6734,16480,6734,16410xe" filled="t" fillcolor="#B2B2B2" stroked="f">
                <v:path arrowok="t"/>
                <v:fill/>
              </v:shape>
              <v:shape style="position:absolute;left:6702;top:16348;width:42;height:148" coordorigin="6702,16348" coordsize="42,148" path="m6734,16398l6730,16398,6702,16410,6702,16412,6706,16412,6708,16410,6734,16410,6734,16398xe" filled="t" fillcolor="#B2B2B2" stroked="f">
                <v:path arrowok="t"/>
                <v:fill/>
              </v:shape>
            </v:group>
            <v:group style="position:absolute;left:6860;top:16348;width:106;height:148" coordorigin="6860,16348" coordsize="106,148">
              <v:shape style="position:absolute;left:6860;top:16348;width:106;height:148" coordorigin="6860,16348" coordsize="106,148" path="m6908,16494l6862,16494,6862,16496,6908,16496,6908,16494xe" filled="t" fillcolor="#B2B2B2" stroked="f">
                <v:path arrowok="t"/>
                <v:fill/>
              </v:shape>
              <v:shape style="position:absolute;left:6860;top:16348;width:106;height:148" coordorigin="6860,16348" coordsize="106,148" path="m6966,16494l6918,16494,6918,16496,6966,16496,6966,16494xe" filled="t" fillcolor="#B2B2B2" stroked="f">
                <v:path arrowok="t"/>
                <v:fill/>
              </v:shape>
              <v:shape style="position:absolute;left:6860;top:16348;width:106;height:148" coordorigin="6860,16348" coordsize="106,148" path="m6900,16492l6868,16492,6866,16494,6904,16494,6900,16492xe" filled="t" fillcolor="#B2B2B2" stroked="f">
                <v:path arrowok="t"/>
                <v:fill/>
              </v:shape>
              <v:shape style="position:absolute;left:6860;top:16348;width:106;height:148" coordorigin="6860,16348" coordsize="106,148" path="m6958,16492l6928,16492,6924,16494,6960,16494,6958,16492xe" filled="t" fillcolor="#B2B2B2" stroked="f">
                <v:path arrowok="t"/>
                <v:fill/>
              </v:shape>
              <v:shape style="position:absolute;left:6860;top:16348;width:106;height:148" coordorigin="6860,16348" coordsize="106,148" path="m6894,16348l6888,16348,6860,16360,6862,16362,6872,16362,6874,16364,6874,16366,6876,16368,6876,16486,6874,16488,6874,16490,6872,16490,6872,16492,6898,16492,6894,16488,6894,16424,6898,16418,6901,16416,6894,16416,6894,16348xe" filled="t" fillcolor="#B2B2B2" stroked="f">
                <v:path arrowok="t"/>
                <v:fill/>
              </v:shape>
              <v:shape style="position:absolute;left:6860;top:16348;width:106;height:148" coordorigin="6860,16348" coordsize="106,148" path="m6946,16410l6924,16410,6930,16416,6932,16420,6932,16422,6934,16430,6934,16484,6932,16484,6932,16490,6930,16492,6956,16492,6954,16490,6952,16490,6952,16486,6950,16482,6950,16420,6948,16416,6946,16410xe" filled="t" fillcolor="#B2B2B2" stroked="f">
                <v:path arrowok="t"/>
                <v:fill/>
              </v:shape>
              <v:shape style="position:absolute;left:6860;top:16348;width:106;height:148" coordorigin="6860,16348" coordsize="106,148" path="m6936,16398l6916,16398,6912,16400,6908,16404,6902,16408,6894,16416,6901,16416,6904,16414,6906,16412,6910,16410,6946,16410,6944,16406,6936,16398xe" filled="t" fillcolor="#B2B2B2" stroked="f">
                <v:path arrowok="t"/>
                <v:fill/>
              </v:shape>
            </v:group>
            <v:group style="position:absolute;left:6760;top:16398;width:96;height:144" coordorigin="6760,16398" coordsize="96,144">
              <v:shape style="position:absolute;left:6760;top:16398;width:96;height:144" coordorigin="6760,16398" coordsize="96,144" path="m6814,16398l6794,16398,6784,16400,6778,16408,6770,16414,6766,16422,6766,16438,6768,16444,6772,16450,6774,16454,6778,16458,6784,16462,6776,16468,6772,16472,6770,16476,6768,16478,6766,16482,6766,16486,6770,16490,6770,16492,6778,16496,6764,16510,6762,16514,6762,16516,6760,16518,6760,16526,6762,16528,6769,16532,6785,16539,6808,16542,6828,16537,6838,16530,6798,16530,6786,16528,6780,16522,6776,16520,6774,16518,6774,16508,6776,16506,6778,16502,6780,16500,6782,16496,6855,16496,6854,16494,6846,16486,6834,16482,6788,16482,6786,16480,6782,16480,6782,16478,6780,16478,6780,16472,6786,16466,6790,16464,6820,16464,6824,16462,6827,16460,6800,16460,6794,16458,6792,16454,6786,16448,6784,16438,6784,16420,6786,16414,6790,16408,6792,16404,6798,16402,6825,16402,6822,16400,6814,16398xe" filled="t" fillcolor="#B2B2B2" stroked="f">
                <v:path arrowok="t"/>
                <v:fill/>
              </v:shape>
              <v:shape style="position:absolute;left:6760;top:16398;width:96;height:144" coordorigin="6760,16398" coordsize="96,144" path="m6855,16496l6792,16496,6804,16498,6840,16498,6848,16502,6850,16504,6850,16514,6846,16518,6840,16522,6834,16528,6824,16530,6838,16530,6844,16526,6852,16520,6856,16512,6856,16498,6855,16496xe" filled="t" fillcolor="#B2B2B2" stroked="f">
                <v:path arrowok="t"/>
                <v:fill/>
              </v:shape>
              <v:shape style="position:absolute;left:6760;top:16398;width:96;height:144" coordorigin="6760,16398" coordsize="96,144" path="m6820,16464l6794,16464,6800,16466,6816,16466,6820,16464xe" filled="t" fillcolor="#B2B2B2" stroked="f">
                <v:path arrowok="t"/>
                <v:fill/>
              </v:shape>
              <v:shape style="position:absolute;left:6760;top:16398;width:96;height:144" coordorigin="6760,16398" coordsize="96,144" path="m6825,16402l6808,16402,6822,16416,6824,16424,6824,16444,6822,16450,6818,16454,6816,16458,6810,16460,6827,16460,6832,16456,6838,16450,6842,16442,6842,16424,6840,16418,6836,16414,6852,16414,6854,16412,6854,16404,6828,16404,6825,16402xe" filled="t" fillcolor="#B2B2B2" stroked="f">
                <v:path arrowok="t"/>
                <v:fill/>
              </v:shape>
            </v:group>
            <v:group style="position:absolute;left:6966;top:16368;width:60;height:130" coordorigin="6966,16368" coordsize="60,130">
              <v:shape style="position:absolute;left:6966;top:16368;width:60;height:130" coordorigin="6966,16368" coordsize="60,130" path="m7000,16406l6982,16406,6982,16480,6984,16484,6984,16488,6986,16492,6988,16494,6992,16496,6994,16498,7010,16498,7014,16494,7020,16490,7022,16486,7004,16486,7000,16482,7000,16406xe" filled="t" fillcolor="#B2B2B2" stroked="f">
                <v:path arrowok="t"/>
                <v:fill/>
              </v:shape>
              <v:shape style="position:absolute;left:6966;top:16368;width:60;height:130" coordorigin="6966,16368" coordsize="60,130" path="m7026,16480l7020,16480,7018,16482,7018,16484,7016,16484,7014,16486,7022,16486,7026,16480xe" filled="t" fillcolor="#B2B2B2" stroked="f">
                <v:path arrowok="t"/>
                <v:fill/>
              </v:shape>
              <v:shape style="position:absolute;left:6966;top:16368;width:60;height:130" coordorigin="6966,16368" coordsize="60,130" path="m7000,16368l6998,16368,6992,16380,6990,16382,6988,16388,6980,16396,6974,16400,6966,16404,6966,16406,7022,16406,7022,16400,7000,16400,7000,16368xe" filled="t" fillcolor="#B2B2B2" stroked="f">
                <v:path arrowok="t"/>
                <v:fill/>
              </v:shape>
            </v:group>
            <v:group style="position:absolute;left:7036;top:16398;width:66;height:100" coordorigin="7036,16398" coordsize="66,100">
              <v:shape style="position:absolute;left:7036;top:16398;width:66;height:100" coordorigin="7036,16398" coordsize="66,100" path="m7038,16466l7036,16466,7036,16498,7038,16498,7040,16496,7040,16494,7087,16494,7089,16492,7062,16492,7056,16490,7044,16482,7040,16476,7038,16466xe" filled="t" fillcolor="#B2B2B2" stroked="f">
                <v:path arrowok="t"/>
                <v:fill/>
              </v:shape>
              <v:shape style="position:absolute;left:7036;top:16398;width:66;height:100" coordorigin="7036,16398" coordsize="66,100" path="m7087,16494l7044,16494,7046,16496,7048,16496,7056,16498,7076,16498,7084,16496,7087,16494xe" filled="t" fillcolor="#B2B2B2" stroked="f">
                <v:path arrowok="t"/>
                <v:fill/>
              </v:shape>
              <v:shape style="position:absolute;left:7036;top:16398;width:66;height:100" coordorigin="7036,16398" coordsize="66,100" path="m7074,16398l7056,16398,7050,16400,7044,16406,7038,16410,7036,16416,7036,16430,7062,16452,7072,16458,7078,16462,7084,16468,7086,16472,7086,16482,7078,16490,7074,16492,7089,16492,7092,16490,7098,16486,7102,16478,7102,16458,7094,16450,7080,16442,7064,16436,7058,16432,7054,16430,7052,16426,7050,16424,7048,16420,7048,16414,7050,16410,7052,16408,7060,16404,7094,16404,7094,16402,7084,16402,7082,16400,7078,16400,7074,16398xe" filled="t" fillcolor="#B2B2B2" stroked="f">
                <v:path arrowok="t"/>
                <v:fill/>
              </v:shape>
              <v:shape style="position:absolute;left:7036;top:16398;width:66;height:100" coordorigin="7036,16398" coordsize="66,100" path="m7094,16404l7070,16404,7076,16406,7080,16410,7084,16412,7088,16420,7090,16430,7094,16430,7094,16404xe" filled="t" fillcolor="#B2B2B2" stroked="f">
                <v:path arrowok="t"/>
                <v:fill/>
              </v:shape>
              <v:shape style="position:absolute;left:7036;top:16398;width:66;height:100" coordorigin="7036,16398" coordsize="66,100" path="m7094,16398l7090,16398,7090,16400,7088,16400,7088,16402,7094,16402,7094,16398xe" filled="t" fillcolor="#B2B2B2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9.704941pt;margin-top:816.899963pt;width:71.595059pt;height:8.5pt;mso-position-horizontal-relative:page;mso-position-vertical-relative:page;z-index:-925" coordorigin="1594,16338" coordsize="1432,170">
            <v:group style="position:absolute;left:1738;top:16348;width:106;height:148" coordorigin="1738,16348" coordsize="106,148">
              <v:shape style="position:absolute;left:1738;top:16348;width:106;height:148" coordorigin="1738,16348" coordsize="106,148" path="m1786,16494l1740,16494,1740,16496,1786,16496,1786,16494xe" filled="t" fillcolor="#B2B2B2" stroked="f">
                <v:path arrowok="t"/>
                <v:fill/>
              </v:shape>
              <v:shape style="position:absolute;left:1738;top:16348;width:106;height:148" coordorigin="1738,16348" coordsize="106,148" path="m1844,16494l1798,16494,1798,16496,1844,16496,1844,16494xe" filled="t" fillcolor="#B2B2B2" stroked="f">
                <v:path arrowok="t"/>
                <v:fill/>
              </v:shape>
              <v:shape style="position:absolute;left:1738;top:16348;width:106;height:148" coordorigin="1738,16348" coordsize="106,148" path="m1778,16492l1748,16492,1744,16494,1782,16494,1778,16492xe" filled="t" fillcolor="#B2B2B2" stroked="f">
                <v:path arrowok="t"/>
                <v:fill/>
              </v:shape>
              <v:shape style="position:absolute;left:1738;top:16348;width:106;height:148" coordorigin="1738,16348" coordsize="106,148" path="m1836,16492l1806,16492,1804,16494,1840,16494,1836,16492xe" filled="t" fillcolor="#B2B2B2" stroked="f">
                <v:path arrowok="t"/>
                <v:fill/>
              </v:shape>
              <v:shape style="position:absolute;left:1738;top:16348;width:106;height:148" coordorigin="1738,16348" coordsize="106,148" path="m1772,16348l1768,16348,1738,16360,1740,16362,1752,16362,1752,16364,1754,16366,1754,16488,1750,16492,1776,16492,1772,16488,1772,16424,1780,16416,1772,16416,1772,16348xe" filled="t" fillcolor="#B2B2B2" stroked="f">
                <v:path arrowok="t"/>
                <v:fill/>
              </v:shape>
              <v:shape style="position:absolute;left:1738;top:16348;width:106;height:148" coordorigin="1738,16348" coordsize="106,148" path="m1826,16410l1802,16410,1804,16412,1808,16414,1810,16416,1810,16420,1812,16422,1812,16484,1810,16488,1810,16490,1808,16492,1834,16492,1830,16488,1830,16428,1828,16420,1828,16416,1826,16410xe" filled="t" fillcolor="#B2B2B2" stroked="f">
                <v:path arrowok="t"/>
                <v:fill/>
              </v:shape>
              <v:shape style="position:absolute;left:1738;top:16348;width:106;height:148" coordorigin="1738,16348" coordsize="106,148" path="m1814,16398l1796,16398,1790,16400,1786,16404,1780,16408,1772,16416,1780,16416,1782,16414,1790,16410,1826,16410,1814,16398xe" filled="t" fillcolor="#B2B2B2" stroked="f">
                <v:path arrowok="t"/>
                <v:fill/>
              </v:shape>
            </v:group>
            <v:group style="position:absolute;left:1852;top:16348;width:44;height:148" coordorigin="1852,16348" coordsize="44,148">
              <v:shape style="position:absolute;left:1852;top:16348;width:44;height:148" coordorigin="1852,16348" coordsize="44,148" path="m1878,16348l1874,16348,1870,16350,1866,16354,1866,16364,1870,16368,1874,16370,1878,16370,1882,16368,1886,16364,1886,16354,1882,16350,1878,16348xe" filled="t" fillcolor="#B2B2B2" stroked="f">
                <v:path arrowok="t"/>
                <v:fill/>
              </v:shape>
              <v:shape style="position:absolute;left:1852;top:16348;width:44;height:148" coordorigin="1852,16348" coordsize="44,148" path="m1900,16494l1854,16494,1854,16496,1900,16496,1900,16494xe" filled="t" fillcolor="#B2B2B2" stroked="f">
                <v:path arrowok="t"/>
                <v:fill/>
              </v:shape>
              <v:shape style="position:absolute;left:1852;top:16348;width:44;height:148" coordorigin="1852,16348" coordsize="44,148" path="m1886,16410l1862,16410,1864,16412,1866,16412,1866,16414,1868,16416,1868,16486,1866,16488,1866,16490,1864,16490,1862,16492,1858,16494,1896,16494,1892,16492,1890,16492,1886,16488,1886,16410xe" filled="t" fillcolor="#B2B2B2" stroked="f">
                <v:path arrowok="t"/>
                <v:fill/>
              </v:shape>
              <v:shape style="position:absolute;left:1852;top:16348;width:44;height:148" coordorigin="1852,16348" coordsize="44,148" path="m1886,16398l1880,16398,1852,16410,1854,16412,1856,16412,1858,16410,1886,16410,1886,16398xe" filled="t" fillcolor="#B2B2B2" stroked="f">
                <v:path arrowok="t"/>
                <v:fill/>
              </v:shape>
            </v:group>
            <v:group style="position:absolute;left:1904;top:16398;width:106;height:98" coordorigin="1904,16398" coordsize="106,98">
              <v:shape style="position:absolute;left:1904;top:16398;width:106;height:98" coordorigin="1904,16398" coordsize="106,98" path="m1952,16494l1906,16494,1906,16496,1952,16496,1952,16494xe" filled="t" fillcolor="#B2B2B2" stroked="f">
                <v:path arrowok="t"/>
                <v:fill/>
              </v:shape>
              <v:shape style="position:absolute;left:1904;top:16398;width:106;height:98" coordorigin="1904,16398" coordsize="106,98" path="m2010,16494l1962,16494,1962,16496,2010,16496,2010,16494xe" filled="t" fillcolor="#B2B2B2" stroked="f">
                <v:path arrowok="t"/>
                <v:fill/>
              </v:shape>
              <v:shape style="position:absolute;left:1904;top:16398;width:106;height:98" coordorigin="1904,16398" coordsize="106,98" path="m1938,16410l1914,16410,1916,16412,1918,16412,1918,16414,1920,16416,1920,16486,1918,16490,1916,16492,1912,16494,1948,16494,1944,16492,1942,16492,1938,16488,1938,16424,1944,16416,1938,16416,1938,16410xe" filled="t" fillcolor="#B2B2B2" stroked="f">
                <v:path arrowok="t"/>
                <v:fill/>
              </v:shape>
              <v:shape style="position:absolute;left:1904;top:16398;width:106;height:98" coordorigin="1904,16398" coordsize="106,98" path="m2002,16492l1972,16492,1968,16494,2004,16494,2002,16492xe" filled="t" fillcolor="#B2B2B2" stroked="f">
                <v:path arrowok="t"/>
                <v:fill/>
              </v:shape>
              <v:shape style="position:absolute;left:1904;top:16398;width:106;height:98" coordorigin="1904,16398" coordsize="106,98" path="m1991,16410l1968,16410,1972,16412,1976,16420,1978,16426,1978,16484,1976,16484,1976,16488,1974,16490,1974,16492,2000,16492,1998,16490,1996,16490,1996,16486,1994,16482,1994,16418,1992,16414,1991,16410xe" filled="t" fillcolor="#B2B2B2" stroked="f">
                <v:path arrowok="t"/>
                <v:fill/>
              </v:shape>
              <v:shape style="position:absolute;left:1904;top:16398;width:106;height:98" coordorigin="1904,16398" coordsize="106,98" path="m1980,16398l1960,16398,1948,16404,1938,16416,1944,16416,1946,16414,1954,16410,1991,16410,1990,16408,1980,16398xe" filled="t" fillcolor="#B2B2B2" stroked="f">
                <v:path arrowok="t"/>
                <v:fill/>
              </v:shape>
              <v:shape style="position:absolute;left:1904;top:16398;width:106;height:98" coordorigin="1904,16398" coordsize="106,98" path="m1938,16398l1932,16398,1904,16410,1906,16412,1908,16412,1910,16410,1938,16410,1938,16398xe" filled="t" fillcolor="#B2B2B2" stroked="f">
                <v:path arrowok="t"/>
                <v:fill/>
              </v:shape>
            </v:group>
            <v:group style="position:absolute;left:2160;top:16352;width:150;height:144" coordorigin="2160,16352" coordsize="150,144">
              <v:shape style="position:absolute;left:2160;top:16352;width:150;height:144" coordorigin="2160,16352" coordsize="150,144" path="m2238,16352l2234,16352,2182,16468,2178,16478,2174,16486,2170,16488,2166,16492,2160,16494,2160,16496,2204,16496,2204,16494,2196,16492,2192,16492,2188,16488,2188,16476,2190,16472,2200,16450,2278,16450,2275,16442,2204,16442,2230,16386,2252,16386,2238,16352xe" filled="t" fillcolor="#B2B2B2" stroked="f">
                <v:path arrowok="t"/>
                <v:fill/>
              </v:shape>
              <v:shape style="position:absolute;left:2160;top:16352;width:150;height:144" coordorigin="2160,16352" coordsize="150,144" path="m2278,16450l2256,16450,2264,16468,2266,16476,2268,16480,2268,16486,2262,16492,2258,16494,2254,16494,2254,16496,2310,16496,2310,16494,2304,16492,2300,16492,2296,16488,2292,16486,2290,16478,2286,16470,2278,16450xe" filled="t" fillcolor="#B2B2B2" stroked="f">
                <v:path arrowok="t"/>
                <v:fill/>
              </v:shape>
              <v:shape style="position:absolute;left:2160;top:16352;width:150;height:144" coordorigin="2160,16352" coordsize="150,144" path="m2252,16386l2230,16386,2254,16442,2275,16442,2252,16386xe" filled="t" fillcolor="#B2B2B2" stroked="f">
                <v:path arrowok="t"/>
                <v:fill/>
              </v:shape>
            </v:group>
            <v:group style="position:absolute;left:2018;top:16398;width:88;height:100" coordorigin="2018,16398" coordsize="88,100">
              <v:shape style="position:absolute;left:2018;top:16398;width:88;height:100" coordorigin="2018,16398" coordsize="88,100" path="m2084,16404l2060,16404,2066,16406,2068,16410,2072,16414,2074,16420,2074,16434,2044,16444,2038,16448,2030,16452,2024,16458,2018,16470,2018,16482,2020,16488,2026,16492,2030,16496,2036,16498,2050,16498,2054,16496,2056,16494,2064,16490,2071,16486,2044,16486,2040,16482,2036,16474,2036,16466,2040,16458,2046,16452,2052,16448,2056,16448,2062,16444,2074,16440,2090,16440,2090,16416,2084,16404xe" filled="t" fillcolor="#B2B2B2" stroked="f">
                <v:path arrowok="t"/>
                <v:fill/>
              </v:shape>
              <v:shape style="position:absolute;left:2018;top:16398;width:88;height:100" coordorigin="2018,16398" coordsize="88,100" path="m2092,16484l2074,16484,2074,16492,2076,16496,2078,16498,2092,16498,2098,16494,2104,16486,2092,16486,2092,16484xe" filled="t" fillcolor="#B2B2B2" stroked="f">
                <v:path arrowok="t"/>
                <v:fill/>
              </v:shape>
              <v:shape style="position:absolute;left:2018;top:16398;width:88;height:100" coordorigin="2018,16398" coordsize="88,100" path="m2090,16440l2074,16440,2074,16476,2064,16484,2056,16486,2071,16486,2074,16484,2092,16484,2092,16482,2090,16480,2090,16440xe" filled="t" fillcolor="#B2B2B2" stroked="f">
                <v:path arrowok="t"/>
                <v:fill/>
              </v:shape>
              <v:shape style="position:absolute;left:2018;top:16398;width:88;height:100" coordorigin="2018,16398" coordsize="88,100" path="m2106,16480l2100,16486,2104,16486,2106,16484,2106,16480xe" filled="t" fillcolor="#B2B2B2" stroked="f">
                <v:path arrowok="t"/>
                <v:fill/>
              </v:shape>
              <v:shape style="position:absolute;left:2018;top:16398;width:88;height:100" coordorigin="2018,16398" coordsize="88,100" path="m2074,16398l2046,16398,2038,16400,2032,16406,2026,16410,2022,16416,2022,16424,2024,16428,2026,16430,2026,16432,2036,16432,2040,16428,2040,16412,2046,16406,2050,16404,2084,16404,2080,16402,2074,16398xe" filled="t" fillcolor="#B2B2B2" stroked="f">
                <v:path arrowok="t"/>
                <v:fill/>
              </v:shape>
            </v:group>
            <v:group style="position:absolute;left:2322;top:16398;width:80;height:100" coordorigin="2322,16398" coordsize="80,100">
              <v:shape style="position:absolute;left:2322;top:16398;width:80;height:100" coordorigin="2322,16398" coordsize="80,100" path="m2376,16398l2354,16398,2344,16402,2326,16420,2322,16434,2322,16464,2326,16476,2334,16486,2342,16494,2352,16498,2372,16498,2380,16496,2394,16482,2360,16482,2352,16478,2348,16468,2342,16460,2338,16450,2338,16428,2342,16418,2346,16412,2352,16406,2356,16404,2390,16404,2384,16400,2376,16398xe" filled="t" fillcolor="#B2B2B2" stroked="f">
                <v:path arrowok="t"/>
                <v:fill/>
              </v:shape>
              <v:shape style="position:absolute;left:2322;top:16398;width:80;height:100" coordorigin="2322,16398" coordsize="80,100" path="m2402,16458l2400,16458,2396,16466,2392,16472,2384,16480,2376,16482,2394,16482,2400,16472,2402,16458xe" filled="t" fillcolor="#B2B2B2" stroked="f">
                <v:path arrowok="t"/>
                <v:fill/>
              </v:shape>
              <v:shape style="position:absolute;left:2322;top:16398;width:80;height:100" coordorigin="2322,16398" coordsize="80,100" path="m2390,16404l2368,16404,2372,16406,2378,16412,2378,16424,2384,16430,2392,16430,2396,16426,2398,16426,2398,16416,2396,16410,2390,16404xe" filled="t" fillcolor="#B2B2B2" stroked="f">
                <v:path arrowok="t"/>
                <v:fill/>
              </v:shape>
            </v:group>
            <v:group style="position:absolute;left:1604;top:16352;width:126;height:146" coordorigin="1604,16352" coordsize="126,146">
              <v:shape style="position:absolute;left:1604;top:16352;width:126;height:146" coordorigin="1604,16352" coordsize="126,146" path="m1686,16352l1662,16352,1650,16356,1606,16410,1604,16432,1607,16447,1616,16465,1633,16487,1651,16495,1672,16498,1686,16498,1696,16496,1706,16490,1670,16490,1660,16486,1652,16482,1644,16476,1638,16470,1634,16460,1630,16452,1628,16440,1628,16427,1630,16406,1634,16388,1638,16378,1644,16370,1668,16358,1706,16358,1696,16354,1686,16352xe" filled="t" fillcolor="#B2B2B2" stroked="f">
                <v:path arrowok="t"/>
                <v:fill/>
              </v:shape>
              <v:shape style="position:absolute;left:1604;top:16352;width:126;height:146" coordorigin="1604,16352" coordsize="126,146" path="m1730,16462l1728,16462,1718,16472,1712,16480,1704,16484,1698,16488,1690,16490,1706,16490,1716,16484,1724,16476,1730,16462xe" filled="t" fillcolor="#B2B2B2" stroked="f">
                <v:path arrowok="t"/>
                <v:fill/>
              </v:shape>
              <v:shape style="position:absolute;left:1604;top:16352;width:126;height:146" coordorigin="1604,16352" coordsize="126,146" path="m1706,16358l1688,16358,1698,16362,1714,16374,1720,16386,1724,16400,1726,16400,1724,16360,1710,16360,1706,16358xe" filled="t" fillcolor="#B2B2B2" stroked="f">
                <v:path arrowok="t"/>
                <v:fill/>
              </v:shape>
              <v:shape style="position:absolute;left:1604;top:16352;width:126;height:146" coordorigin="1604,16352" coordsize="126,146" path="m1724,16352l1722,16352,1720,16354,1720,16358,1718,16358,1716,16360,1724,16360,1724,16352xe" filled="t" fillcolor="#B2B2B2" stroked="f">
                <v:path arrowok="t"/>
                <v:fill/>
              </v:shape>
            </v:group>
            <v:group style="position:absolute;left:2416;top:16398;width:88;height:100" coordorigin="2416,16398" coordsize="88,100">
              <v:shape style="position:absolute;left:2416;top:16398;width:88;height:100" coordorigin="2416,16398" coordsize="88,100" path="m2480,16404l2458,16404,2462,16406,2466,16410,2468,16414,2470,16420,2470,16434,2454,16440,2442,16444,2434,16448,2428,16452,2422,16458,2416,16470,2416,16482,2418,16488,2426,16496,2432,16498,2448,16498,2452,16496,2454,16494,2460,16490,2467,16486,2442,16486,2434,16478,2434,16462,2436,16458,2440,16456,2444,16452,2450,16448,2452,16448,2460,16444,2470,16440,2488,16440,2488,16416,2484,16408,2480,16404xe" filled="t" fillcolor="#B2B2B2" stroked="f">
                <v:path arrowok="t"/>
                <v:fill/>
              </v:shape>
              <v:shape style="position:absolute;left:2416;top:16398;width:88;height:100" coordorigin="2416,16398" coordsize="88,100" path="m2490,16484l2470,16484,2470,16488,2474,16496,2476,16498,2488,16498,2496,16494,2502,16486,2490,16486,2490,16484xe" filled="t" fillcolor="#B2B2B2" stroked="f">
                <v:path arrowok="t"/>
                <v:fill/>
              </v:shape>
              <v:shape style="position:absolute;left:2416;top:16398;width:88;height:100" coordorigin="2416,16398" coordsize="88,100" path="m2488,16440l2470,16440,2470,16476,2462,16484,2454,16486,2467,16486,2470,16484,2488,16484,2488,16440xe" filled="t" fillcolor="#B2B2B2" stroked="f">
                <v:path arrowok="t"/>
                <v:fill/>
              </v:shape>
              <v:shape style="position:absolute;left:2416;top:16398;width:88;height:100" coordorigin="2416,16398" coordsize="88,100" path="m2504,16480l2498,16486,2502,16486,2504,16484,2504,16480xe" filled="t" fillcolor="#B2B2B2" stroked="f">
                <v:path arrowok="t"/>
                <v:fill/>
              </v:shape>
              <v:shape style="position:absolute;left:2416;top:16398;width:88;height:100" coordorigin="2416,16398" coordsize="88,100" path="m2472,16398l2444,16398,2436,16400,2430,16406,2424,16410,2420,16416,2420,16428,2424,16432,2434,16432,2434,16430,2438,16426,2438,16410,2442,16408,2444,16406,2448,16404,2480,16404,2476,16402,2472,16398xe" filled="t" fillcolor="#B2B2B2" stroked="f">
                <v:path arrowok="t"/>
                <v:fill/>
              </v:shape>
            </v:group>
            <v:group style="position:absolute;left:2874;top:16348;width:44;height:148" coordorigin="2874,16348" coordsize="44,148">
              <v:shape style="position:absolute;left:2874;top:16348;width:44;height:148" coordorigin="2874,16348" coordsize="44,148" path="m2902,16348l2896,16348,2888,16356,2888,16362,2896,16370,2902,16370,2910,16362,2910,16356,2902,16348xe" filled="t" fillcolor="#B2B2B2" stroked="f">
                <v:path arrowok="t"/>
                <v:fill/>
              </v:shape>
              <v:shape style="position:absolute;left:2874;top:16348;width:44;height:148" coordorigin="2874,16348" coordsize="44,148" path="m2922,16494l2876,16494,2876,16496,2922,16496,2922,16494xe" filled="t" fillcolor="#B2B2B2" stroked="f">
                <v:path arrowok="t"/>
                <v:fill/>
              </v:shape>
              <v:shape style="position:absolute;left:2874;top:16348;width:44;height:148" coordorigin="2874,16348" coordsize="44,148" path="m2908,16410l2884,16410,2886,16412,2888,16412,2890,16414,2890,16488,2886,16492,2884,16492,2880,16494,2918,16494,2914,16492,2912,16490,2910,16490,2910,16488,2908,16486,2908,16410xe" filled="t" fillcolor="#B2B2B2" stroked="f">
                <v:path arrowok="t"/>
                <v:fill/>
              </v:shape>
              <v:shape style="position:absolute;left:2874;top:16348;width:44;height:148" coordorigin="2874,16348" coordsize="44,148" path="m2908,16398l2904,16398,2874,16410,2876,16412,2878,16412,2882,16410,2908,16410,2908,16398xe" filled="t" fillcolor="#B2B2B2" stroked="f">
                <v:path arrowok="t"/>
                <v:fill/>
              </v:shape>
            </v:group>
            <v:group style="position:absolute;left:2934;top:16398;width:82;height:100" coordorigin="2934,16398" coordsize="82,100">
              <v:shape style="position:absolute;left:2934;top:16398;width:82;height:100" coordorigin="2934,16398" coordsize="82,100" path="m2990,16398l2968,16398,2956,16402,2948,16412,2940,16420,2934,16434,2934,16464,2938,16476,2946,16486,2954,16494,2964,16498,2984,16498,2994,16496,3000,16488,3008,16482,2974,16482,2966,16478,2960,16468,2954,16460,2952,16450,2952,16428,2954,16418,2960,16412,2964,16406,2970,16404,3002,16404,2996,16400,2990,16398xe" filled="t" fillcolor="#B2B2B2" stroked="f">
                <v:path arrowok="t"/>
                <v:fill/>
              </v:shape>
              <v:shape style="position:absolute;left:2934;top:16398;width:82;height:100" coordorigin="2934,16398" coordsize="82,100" path="m3016,16458l3014,16458,3010,16466,3006,16472,3002,16476,2996,16480,2990,16482,3008,16482,3014,16472,3016,16458xe" filled="t" fillcolor="#B2B2B2" stroked="f">
                <v:path arrowok="t"/>
                <v:fill/>
              </v:shape>
              <v:shape style="position:absolute;left:2934;top:16398;width:82;height:100" coordorigin="2934,16398" coordsize="82,100" path="m3002,16404l2982,16404,2986,16408,2990,16410,2990,16416,2992,16422,2992,16424,2998,16430,3006,16430,3010,16426,3012,16426,3012,16416,3008,16410,3002,16404xe" filled="t" fillcolor="#B2B2B2" stroked="f">
                <v:path arrowok="t"/>
                <v:fill/>
              </v:shape>
            </v:group>
            <v:group style="position:absolute;left:2704;top:16398;width:162;height:98" coordorigin="2704,16398" coordsize="162,98">
              <v:shape style="position:absolute;left:2704;top:16398;width:162;height:98" coordorigin="2704,16398" coordsize="162,98" path="m2752,16494l2706,16494,2706,16496,2752,16496,2752,16494xe" filled="t" fillcolor="#B2B2B2" stroked="f">
                <v:path arrowok="t"/>
                <v:fill/>
              </v:shape>
              <v:shape style="position:absolute;left:2704;top:16398;width:162;height:98" coordorigin="2704,16398" coordsize="162,98" path="m2810,16494l2762,16494,2762,16496,2810,16496,2810,16494xe" filled="t" fillcolor="#B2B2B2" stroked="f">
                <v:path arrowok="t"/>
                <v:fill/>
              </v:shape>
              <v:shape style="position:absolute;left:2704;top:16398;width:162;height:98" coordorigin="2704,16398" coordsize="162,98" path="m2866,16494l2820,16494,2820,16496,2866,16496,2866,16494xe" filled="t" fillcolor="#B2B2B2" stroked="f">
                <v:path arrowok="t"/>
                <v:fill/>
              </v:shape>
              <v:shape style="position:absolute;left:2704;top:16398;width:162;height:98" coordorigin="2704,16398" coordsize="162,98" path="m2744,16492l2712,16492,2710,16494,2748,16494,2744,16492xe" filled="t" fillcolor="#B2B2B2" stroked="f">
                <v:path arrowok="t"/>
                <v:fill/>
              </v:shape>
              <v:shape style="position:absolute;left:2704;top:16398;width:162;height:98" coordorigin="2704,16398" coordsize="162,98" path="m2802,16492l2770,16492,2768,16494,2804,16494,2802,16492xe" filled="t" fillcolor="#B2B2B2" stroked="f">
                <v:path arrowok="t"/>
                <v:fill/>
              </v:shape>
              <v:shape style="position:absolute;left:2704;top:16398;width:162;height:98" coordorigin="2704,16398" coordsize="162,98" path="m2856,16490l2830,16490,2826,16494,2862,16494,2858,16492,2856,16490xe" filled="t" fillcolor="#B2B2B2" stroked="f">
                <v:path arrowok="t"/>
                <v:fill/>
              </v:shape>
              <v:shape style="position:absolute;left:2704;top:16398;width:162;height:98" coordorigin="2704,16398" coordsize="162,98" path="m2738,16410l2714,16410,2716,16412,2718,16412,2718,16414,2720,16416,2720,16486,2718,16488,2718,16490,2716,16490,2714,16492,2742,16492,2738,16488,2738,16422,2740,16418,2738,16418,2738,16410xe" filled="t" fillcolor="#B2B2B2" stroked="f">
                <v:path arrowok="t"/>
                <v:fill/>
              </v:shape>
              <v:shape style="position:absolute;left:2704;top:16398;width:162;height:98" coordorigin="2704,16398" coordsize="162,98" path="m2792,16410l2766,16410,2770,16412,2774,16416,2778,16424,2778,16484,2776,16486,2776,16488,2772,16492,2800,16492,2798,16490,2796,16490,2796,16488,2794,16486,2794,16422,2800,16418,2794,16418,2792,16410xe" filled="t" fillcolor="#B2B2B2" stroked="f">
                <v:path arrowok="t"/>
                <v:fill/>
              </v:shape>
              <v:shape style="position:absolute;left:2704;top:16398;width:162;height:98" coordorigin="2704,16398" coordsize="162,98" path="m2849,16410l2824,16410,2830,16412,2834,16420,2834,16488,2832,16490,2854,16490,2854,16488,2852,16486,2852,16418,2850,16414,2849,16410xe" filled="t" fillcolor="#B2B2B2" stroked="f">
                <v:path arrowok="t"/>
                <v:fill/>
              </v:shape>
              <v:shape style="position:absolute;left:2704;top:16398;width:162;height:98" coordorigin="2704,16398" coordsize="162,98" path="m2776,16398l2764,16398,2752,16404,2750,16406,2748,16406,2744,16410,2738,16418,2740,16418,2744,16416,2750,16412,2754,16410,2792,16410,2790,16406,2786,16402,2782,16400,2776,16398xe" filled="t" fillcolor="#B2B2B2" stroked="f">
                <v:path arrowok="t"/>
                <v:fill/>
              </v:shape>
              <v:shape style="position:absolute;left:2704;top:16398;width:162;height:98" coordorigin="2704,16398" coordsize="162,98" path="m2836,16398l2816,16398,2812,16402,2808,16404,2794,16418,2800,16418,2804,16414,2812,16410,2849,16410,2848,16408,2844,16404,2840,16402,2836,16398xe" filled="t" fillcolor="#B2B2B2" stroked="f">
                <v:path arrowok="t"/>
                <v:fill/>
              </v:shape>
              <v:shape style="position:absolute;left:2704;top:16398;width:162;height:98" coordorigin="2704,16398" coordsize="162,98" path="m2738,16398l2732,16398,2704,16410,2706,16412,2708,16412,2710,16410,2738,16410,2738,16398xe" filled="t" fillcolor="#B2B2B2" stroked="f">
                <v:path arrowok="t"/>
                <v:fill/>
              </v:shape>
            </v:group>
            <v:group style="position:absolute;left:2618;top:16398;width:80;height:100" coordorigin="2618,16398" coordsize="80,100">
              <v:shape style="position:absolute;left:2618;top:16398;width:80;height:100" coordorigin="2618,16398" coordsize="80,100" path="m2672,16398l2648,16398,2638,16402,2630,16412,2622,16420,2618,16434,2618,16464,2622,16476,2630,16486,2638,16494,2648,16498,2670,16498,2678,16494,2686,16488,2691,16482,2658,16482,2650,16478,2642,16470,2636,16462,2632,16450,2632,16436,2698,16436,2698,16430,2632,16430,2632,16422,2640,16410,2644,16406,2650,16404,2685,16404,2682,16400,2672,16398xe" filled="t" fillcolor="#B2B2B2" stroked="f">
                <v:path arrowok="t"/>
                <v:fill/>
              </v:shape>
              <v:shape style="position:absolute;left:2618;top:16398;width:80;height:100" coordorigin="2618,16398" coordsize="80,100" path="m2696,16458l2692,16468,2688,16474,2684,16476,2680,16480,2674,16482,2691,16482,2692,16480,2698,16470,2698,16460,2696,16458xe" filled="t" fillcolor="#B2B2B2" stroked="f">
                <v:path arrowok="t"/>
                <v:fill/>
              </v:shape>
              <v:shape style="position:absolute;left:2618;top:16398;width:80;height:100" coordorigin="2618,16398" coordsize="80,100" path="m2685,16404l2660,16404,2668,16408,2670,16410,2674,16412,2674,16416,2676,16420,2676,16424,2678,16430,2698,16430,2698,16424,2696,16414,2688,16408,2685,16404xe" filled="t" fillcolor="#B2B2B2" stroked="f">
                <v:path arrowok="t"/>
                <v:fill/>
              </v:shape>
            </v:group>
            <v:group style="position:absolute;left:2510;top:16348;width:100;height:150" coordorigin="2510,16348" coordsize="100,150">
              <v:shape style="position:absolute;left:2510;top:16348;width:100;height:150" coordorigin="2510,16348" coordsize="100,150" path="m2564,16398l2544,16398,2532,16404,2524,16414,2513,16432,2510,16452,2510,16466,2514,16476,2522,16486,2530,16494,2540,16498,2560,16498,2568,16494,2576,16486,2552,16486,2546,16482,2540,16476,2534,16468,2530,16458,2530,16430,2534,16420,2540,16412,2544,16406,2550,16404,2576,16404,2572,16400,2564,16398xe" filled="t" fillcolor="#B2B2B2" stroked="f">
                <v:path arrowok="t"/>
                <v:fill/>
              </v:shape>
              <v:shape style="position:absolute;left:2510;top:16348;width:100;height:150" coordorigin="2510,16348" coordsize="100,150" path="m2598,16484l2578,16484,2578,16498,2582,16498,2610,16486,2598,16486,2598,16484xe" filled="t" fillcolor="#B2B2B2" stroked="f">
                <v:path arrowok="t"/>
                <v:fill/>
              </v:shape>
              <v:shape style="position:absolute;left:2510;top:16348;width:100;height:150" coordorigin="2510,16348" coordsize="100,150" path="m2576,16404l2558,16404,2566,16408,2568,16410,2572,16412,2576,16420,2576,16424,2578,16430,2578,16476,2572,16484,2566,16486,2576,16486,2578,16484,2596,16484,2596,16480,2594,16476,2594,16406,2578,16406,2576,16404xe" filled="t" fillcolor="#B2B2B2" stroked="f">
                <v:path arrowok="t"/>
                <v:fill/>
              </v:shape>
              <v:shape style="position:absolute;left:2510;top:16348;width:100;height:150" coordorigin="2510,16348" coordsize="100,150" path="m2608,16484l2606,16486,2610,16486,2608,16484xe" filled="t" fillcolor="#B2B2B2" stroked="f">
                <v:path arrowok="t"/>
                <v:fill/>
              </v:shape>
              <v:shape style="position:absolute;left:2510;top:16348;width:100;height:150" coordorigin="2510,16348" coordsize="100,150" path="m2594,16348l2590,16348,2562,16360,2564,16362,2574,16362,2576,16364,2576,16370,2578,16378,2578,16406,2594,16406,2594,16348xe" filled="t" fillcolor="#B2B2B2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7.600006pt;margin-top:816.899963pt;width:39pt;height:8.5pt;mso-position-horizontal-relative:page;mso-position-vertical-relative:page;z-index:-924" coordorigin="7152,16338" coordsize="780,170">
            <v:group style="position:absolute;left:7690;top:16398;width:80;height:100" coordorigin="7690,16398" coordsize="80,100">
              <v:shape style="position:absolute;left:7690;top:16398;width:80;height:100" coordorigin="7690,16398" coordsize="80,100" path="m7744,16398l7720,16398,7710,16402,7702,16412,7694,16420,7690,16434,7690,16464,7694,16476,7702,16486,7710,16494,7720,16498,7742,16498,7750,16494,7758,16488,7763,16482,7730,16482,7722,16478,7714,16470,7708,16462,7704,16450,7704,16436,7770,16436,7770,16430,7704,16430,7704,16422,7712,16410,7716,16406,7722,16404,7757,16404,7754,16400,7744,16398xe" filled="t" fillcolor="#B2B2B2" stroked="f">
                <v:path arrowok="t"/>
                <v:fill/>
              </v:shape>
              <v:shape style="position:absolute;left:7690;top:16398;width:80;height:100" coordorigin="7690,16398" coordsize="80,100" path="m7768,16458l7764,16468,7760,16474,7756,16476,7752,16480,7746,16482,7763,16482,7764,16480,7770,16470,7770,16460,7768,16458xe" filled="t" fillcolor="#B2B2B2" stroked="f">
                <v:path arrowok="t"/>
                <v:fill/>
              </v:shape>
              <v:shape style="position:absolute;left:7690;top:16398;width:80;height:100" coordorigin="7690,16398" coordsize="80,100" path="m7757,16404l7732,16404,7740,16408,7742,16410,7746,16412,7746,16416,7748,16420,7748,16424,7750,16430,7770,16430,7770,16424,7768,16414,7760,16408,7757,16404xe" filled="t" fillcolor="#B2B2B2" stroked="f">
                <v:path arrowok="t"/>
                <v:fill/>
              </v:shape>
            </v:group>
            <v:group style="position:absolute;left:7418;top:16398;width:80;height:100" coordorigin="7418,16398" coordsize="80,100">
              <v:shape style="position:absolute;left:7418;top:16398;width:80;height:100" coordorigin="7418,16398" coordsize="80,100" path="m7472,16398l7448,16398,7438,16402,7430,16412,7422,16420,7418,16434,7418,16464,7422,16476,7430,16486,7438,16494,7448,16498,7470,16498,7478,16494,7486,16488,7491,16482,7458,16482,7450,16478,7442,16470,7436,16462,7432,16450,7432,16436,7498,16436,7498,16430,7432,16430,7432,16422,7440,16410,7444,16406,7450,16404,7485,16404,7482,16400,7472,16398xe" filled="t" fillcolor="#B2B2B2" stroked="f">
                <v:path arrowok="t"/>
                <v:fill/>
              </v:shape>
              <v:shape style="position:absolute;left:7418;top:16398;width:80;height:100" coordorigin="7418,16398" coordsize="80,100" path="m7496,16458l7492,16468,7488,16474,7484,16476,7480,16480,7474,16482,7491,16482,7492,16480,7498,16470,7498,16460,7496,16458xe" filled="t" fillcolor="#B2B2B2" stroked="f">
                <v:path arrowok="t"/>
                <v:fill/>
              </v:shape>
              <v:shape style="position:absolute;left:7418;top:16398;width:80;height:100" coordorigin="7418,16398" coordsize="80,100" path="m7485,16404l7460,16404,7468,16408,7470,16410,7474,16412,7474,16416,7476,16420,7476,16424,7478,16430,7498,16430,7498,16424,7496,16414,7488,16408,7485,16404xe" filled="t" fillcolor="#B2B2B2" stroked="f">
                <v:path arrowok="t"/>
                <v:fill/>
              </v:shape>
            </v:group>
            <v:group style="position:absolute;left:7504;top:16398;width:70;height:98" coordorigin="7504,16398" coordsize="70,98">
              <v:shape style="position:absolute;left:7504;top:16398;width:70;height:98" coordorigin="7504,16398" coordsize="70,98" path="m7554,16494l7506,16494,7506,16496,7554,16496,7554,16494xe" filled="t" fillcolor="#B2B2B2" stroked="f">
                <v:path arrowok="t"/>
                <v:fill/>
              </v:shape>
              <v:shape style="position:absolute;left:7504;top:16398;width:70;height:98" coordorigin="7504,16398" coordsize="70,98" path="m7544,16490l7516,16490,7514,16492,7510,16494,7550,16494,7546,16492,7544,16490xe" filled="t" fillcolor="#B2B2B2" stroked="f">
                <v:path arrowok="t"/>
                <v:fill/>
              </v:shape>
              <v:shape style="position:absolute;left:7504;top:16398;width:70;height:98" coordorigin="7504,16398" coordsize="70,98" path="m7538,16410l7514,16410,7520,16416,7520,16486,7518,16488,7518,16490,7542,16490,7540,16488,7540,16486,7538,16484,7538,16428,7540,16422,7543,16418,7538,16418,7538,16410xe" filled="t" fillcolor="#B2B2B2" stroked="f">
                <v:path arrowok="t"/>
                <v:fill/>
              </v:shape>
              <v:shape style="position:absolute;left:7504;top:16398;width:70;height:98" coordorigin="7504,16398" coordsize="70,98" path="m7568,16398l7554,16398,7546,16404,7538,16418,7543,16418,7544,16416,7548,16414,7548,16412,7574,16412,7574,16404,7568,16398xe" filled="t" fillcolor="#B2B2B2" stroked="f">
                <v:path arrowok="t"/>
                <v:fill/>
              </v:shape>
              <v:shape style="position:absolute;left:7504;top:16398;width:70;height:98" coordorigin="7504,16398" coordsize="70,98" path="m7574,16412l7552,16412,7556,16414,7558,16416,7562,16418,7570,16418,7574,16414,7574,16412xe" filled="t" fillcolor="#B2B2B2" stroked="f">
                <v:path arrowok="t"/>
                <v:fill/>
              </v:shape>
              <v:shape style="position:absolute;left:7504;top:16398;width:70;height:98" coordorigin="7504,16398" coordsize="70,98" path="m7538,16398l7532,16398,7504,16410,7506,16412,7508,16412,7510,16410,7538,16410,7538,16398xe" filled="t" fillcolor="#B2B2B2" stroked="f">
                <v:path arrowok="t"/>
                <v:fill/>
              </v:shape>
            </v:group>
            <v:group style="position:absolute;left:7576;top:16400;width:102;height:98" coordorigin="7576,16400" coordsize="102,98">
              <v:shape style="position:absolute;left:7576;top:16400;width:102;height:98" coordorigin="7576,16400" coordsize="102,98" path="m7612,16404l7582,16404,7588,16410,7590,16410,7590,16414,7592,16418,7626,16498,7630,16498,7641,16472,7634,16472,7612,16418,7610,16416,7610,16406,7612,16404xe" filled="t" fillcolor="#B2B2B2" stroked="f">
                <v:path arrowok="t"/>
                <v:fill/>
              </v:shape>
              <v:shape style="position:absolute;left:7576;top:16400;width:102;height:98" coordorigin="7576,16400" coordsize="102,98" path="m7672,16404l7656,16404,7658,16406,7658,16412,7656,16416,7634,16472,7641,16472,7664,16418,7666,16412,7668,16408,7672,16404xe" filled="t" fillcolor="#B2B2B2" stroked="f">
                <v:path arrowok="t"/>
                <v:fill/>
              </v:shape>
              <v:shape style="position:absolute;left:7576;top:16400;width:102;height:98" coordorigin="7576,16400" coordsize="102,98" path="m7622,16400l7576,16400,7576,16402,7580,16404,7614,16404,7616,16402,7622,16402,7622,16400xe" filled="t" fillcolor="#B2B2B2" stroked="f">
                <v:path arrowok="t"/>
                <v:fill/>
              </v:shape>
              <v:shape style="position:absolute;left:7576;top:16400;width:102;height:98" coordorigin="7576,16400" coordsize="102,98" path="m7678,16400l7648,16400,7648,16402,7654,16402,7654,16404,7674,16404,7678,16402,7678,16400xe" filled="t" fillcolor="#B2B2B2" stroked="f">
                <v:path arrowok="t"/>
                <v:fill/>
              </v:shape>
            </v:group>
            <v:group style="position:absolute;left:7784;top:16348;width:98;height:150" coordorigin="7784,16348" coordsize="98,150">
              <v:shape style="position:absolute;left:7784;top:16348;width:98;height:150" coordorigin="7784,16348" coordsize="98,150" path="m7838,16398l7816,16398,7806,16404,7796,16414,7788,16426,7784,16438,7784,16466,7788,16476,7796,16486,7804,16494,7812,16498,7832,16498,7836,16496,7842,16494,7846,16490,7849,16486,7826,16486,7818,16482,7812,16476,7806,16468,7804,16458,7804,16430,7808,16420,7814,16412,7818,16406,7824,16404,7849,16404,7846,16400,7838,16398xe" filled="t" fillcolor="#B2B2B2" stroked="f">
                <v:path arrowok="t"/>
                <v:fill/>
              </v:shape>
              <v:shape style="position:absolute;left:7784;top:16348;width:98;height:150" coordorigin="7784,16348" coordsize="98,150" path="m7870,16484l7850,16484,7850,16498,7856,16498,7882,16486,7872,16486,7870,16484xe" filled="t" fillcolor="#B2B2B2" stroked="f">
                <v:path arrowok="t"/>
                <v:fill/>
              </v:shape>
              <v:shape style="position:absolute;left:7784;top:16348;width:98;height:150" coordorigin="7784,16348" coordsize="98,150" path="m7849,16404l7832,16404,7836,16406,7838,16408,7842,16410,7844,16412,7850,16424,7850,16476,7844,16484,7838,16486,7849,16486,7850,16484,7870,16484,7870,16482,7868,16480,7868,16406,7850,16406,7849,16404xe" filled="t" fillcolor="#B2B2B2" stroked="f">
                <v:path arrowok="t"/>
                <v:fill/>
              </v:shape>
              <v:shape style="position:absolute;left:7784;top:16348;width:98;height:150" coordorigin="7784,16348" coordsize="98,150" path="m7882,16484l7878,16486,7882,16486,7882,16484xe" filled="t" fillcolor="#B2B2B2" stroked="f">
                <v:path arrowok="t"/>
                <v:fill/>
              </v:shape>
              <v:shape style="position:absolute;left:7784;top:16348;width:98;height:150" coordorigin="7784,16348" coordsize="98,150" path="m7868,16348l7864,16348,7836,16360,7838,16362,7848,16362,7848,16364,7850,16366,7850,16406,7868,16406,7868,16348xe" filled="t" fillcolor="#B2B2B2" stroked="f">
                <v:path arrowok="t"/>
                <v:fill/>
              </v:shape>
            </v:group>
            <v:group style="position:absolute;left:7898;top:16474;width:24;height:24" coordorigin="7898,16474" coordsize="24,24">
              <v:shape style="position:absolute;left:7898;top:16474;width:24;height:24" coordorigin="7898,16474" coordsize="24,24" path="m7912,16474l7906,16474,7904,16476,7900,16478,7898,16480,7898,16492,7900,16496,7904,16498,7916,16498,7918,16496,7920,16492,7922,16490,7922,16484,7920,16480,7916,16476,7912,16474xe" filled="t" fillcolor="#B2B2B2" stroked="f">
                <v:path arrowok="t"/>
                <v:fill/>
              </v:shape>
            </v:group>
            <v:group style="position:absolute;left:7162;top:16398;width:70;height:98" coordorigin="7162,16398" coordsize="70,98">
              <v:shape style="position:absolute;left:7162;top:16398;width:70;height:98" coordorigin="7162,16398" coordsize="70,98" path="m7212,16494l7162,16494,7162,16496,7212,16496,7212,16494xe" filled="t" fillcolor="#B2B2B2" stroked="f">
                <v:path arrowok="t"/>
                <v:fill/>
              </v:shape>
              <v:shape style="position:absolute;left:7162;top:16398;width:70;height:98" coordorigin="7162,16398" coordsize="70,98" path="m7194,16410l7172,16410,7172,16412,7174,16412,7176,16414,7176,16416,7178,16420,7178,16484,7176,16486,7176,16488,7174,16490,7170,16492,7168,16494,7208,16494,7204,16492,7202,16490,7200,16490,7196,16486,7196,16484,7194,16480,7194,16428,7201,16418,7194,16418,7194,16410xe" filled="t" fillcolor="#B2B2B2" stroked="f">
                <v:path arrowok="t"/>
                <v:fill/>
              </v:shape>
              <v:shape style="position:absolute;left:7162;top:16398;width:70;height:98" coordorigin="7162,16398" coordsize="70,98" path="m7226,16398l7210,16398,7202,16404,7194,16418,7201,16418,7202,16416,7206,16412,7232,16412,7232,16406,7230,16404,7228,16400,7226,16398xe" filled="t" fillcolor="#B2B2B2" stroked="f">
                <v:path arrowok="t"/>
                <v:fill/>
              </v:shape>
              <v:shape style="position:absolute;left:7162;top:16398;width:70;height:98" coordorigin="7162,16398" coordsize="70,98" path="m7232,16412l7210,16412,7212,16414,7216,16416,7218,16418,7228,16418,7232,16414,7232,16412xe" filled="t" fillcolor="#B2B2B2" stroked="f">
                <v:path arrowok="t"/>
                <v:fill/>
              </v:shape>
              <v:shape style="position:absolute;left:7162;top:16398;width:70;height:98" coordorigin="7162,16398" coordsize="70,98" path="m7194,16398l7190,16398,7162,16410,7162,16412,7166,16412,7168,16410,7194,16410,7194,16398xe" filled="t" fillcolor="#B2B2B2" stroked="f">
                <v:path arrowok="t"/>
                <v:fill/>
              </v:shape>
            </v:group>
            <v:group style="position:absolute;left:7240;top:16398;width:82;height:100" coordorigin="7240,16398" coordsize="82,100">
              <v:shape style="position:absolute;left:7240;top:16398;width:82;height:100" coordorigin="7240,16398" coordsize="82,100" path="m7296,16398l7272,16398,7262,16402,7244,16420,7240,16434,7240,16464,7244,16476,7252,16486,7260,16494,7270,16498,7292,16498,7302,16494,7314,16482,7280,16482,7272,16478,7266,16470,7258,16462,7254,16450,7254,16436,7322,16436,7322,16430,7254,16430,7256,16422,7258,16416,7262,16410,7268,16406,7272,16404,7307,16404,7304,16400,7296,16398xe" filled="t" fillcolor="#B2B2B2" stroked="f">
                <v:path arrowok="t"/>
                <v:fill/>
              </v:shape>
              <v:shape style="position:absolute;left:7240;top:16398;width:82;height:100" coordorigin="7240,16398" coordsize="82,100" path="m7318,16458l7316,16468,7312,16474,7306,16476,7302,16480,7296,16482,7314,16482,7316,16480,7320,16470,7322,16460,7318,16458xe" filled="t" fillcolor="#B2B2B2" stroked="f">
                <v:path arrowok="t"/>
                <v:fill/>
              </v:shape>
              <v:shape style="position:absolute;left:7240;top:16398;width:82;height:100" coordorigin="7240,16398" coordsize="82,100" path="m7307,16404l7282,16404,7294,16410,7296,16412,7298,16416,7298,16420,7300,16424,7300,16430,7322,16430,7322,16424,7318,16414,7310,16408,7307,16404xe" filled="t" fillcolor="#B2B2B2" stroked="f">
                <v:path arrowok="t"/>
                <v:fill/>
              </v:shape>
            </v:group>
            <v:group style="position:absolute;left:7338;top:16398;width:64;height:100" coordorigin="7338,16398" coordsize="64,100">
              <v:shape style="position:absolute;left:7338;top:16398;width:64;height:100" coordorigin="7338,16398" coordsize="64,100" path="m7340,16466l7338,16466,7338,16498,7340,16498,7340,16496,7342,16494,7388,16494,7390,16492,7364,16492,7356,16490,7352,16486,7346,16482,7342,16476,7340,16466xe" filled="t" fillcolor="#B2B2B2" stroked="f">
                <v:path arrowok="t"/>
                <v:fill/>
              </v:shape>
              <v:shape style="position:absolute;left:7338;top:16398;width:64;height:100" coordorigin="7338,16398" coordsize="64,100" path="m7388,16494l7346,16494,7348,16496,7350,16496,7358,16498,7378,16498,7386,16496,7388,16494xe" filled="t" fillcolor="#B2B2B2" stroked="f">
                <v:path arrowok="t"/>
                <v:fill/>
              </v:shape>
              <v:shape style="position:absolute;left:7338;top:16398;width:64;height:100" coordorigin="7338,16398" coordsize="64,100" path="m7374,16398l7358,16398,7350,16400,7346,16406,7340,16410,7338,16416,7338,16436,7346,16444,7352,16448,7362,16452,7372,16458,7380,16462,7386,16468,7386,16484,7382,16488,7374,16492,7390,16492,7392,16490,7400,16486,7402,16478,7402,16458,7396,16450,7382,16442,7366,16436,7360,16432,7356,16430,7350,16424,7350,16410,7354,16408,7356,16406,7360,16404,7394,16404,7394,16402,7386,16402,7384,16400,7380,16400,7374,16398xe" filled="t" fillcolor="#B2B2B2" stroked="f">
                <v:path arrowok="t"/>
                <v:fill/>
              </v:shape>
              <v:shape style="position:absolute;left:7338;top:16398;width:64;height:100" coordorigin="7338,16398" coordsize="64,100" path="m7394,16404l7372,16404,7378,16406,7382,16410,7386,16412,7390,16420,7392,16430,7394,16430,7394,16404xe" filled="t" fillcolor="#B2B2B2" stroked="f">
                <v:path arrowok="t"/>
                <v:fill/>
              </v:shape>
              <v:shape style="position:absolute;left:7338;top:16398;width:64;height:100" coordorigin="7338,16398" coordsize="64,100" path="m7394,16398l7392,16398,7392,16400,7390,16400,7390,16402,7394,16402,7394,16398xe" filled="t" fillcolor="#B2B2B2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87.399994pt;margin-top:816.899963pt;width:44.3pt;height:8.5pt;mso-position-horizontal-relative:page;mso-position-vertical-relative:page;z-index:-923" coordorigin="3748,16338" coordsize="886,170">
            <v:group style="position:absolute;left:4046;top:16398;width:82;height:100" coordorigin="4046,16398" coordsize="82,100">
              <v:shape style="position:absolute;left:4046;top:16398;width:82;height:100" coordorigin="4046,16398" coordsize="82,100" path="m4102,16398l4080,16398,4068,16402,4060,16412,4052,16420,4046,16434,4046,16464,4050,16476,4058,16486,4066,16494,4076,16498,4096,16498,4106,16496,4112,16488,4120,16482,4086,16482,4078,16478,4072,16468,4066,16460,4064,16450,4064,16428,4066,16418,4072,16412,4076,16406,4082,16404,4114,16404,4108,16400,4102,16398xe" filled="t" fillcolor="#B2B2B2" stroked="f">
                <v:path arrowok="t"/>
                <v:fill/>
              </v:shape>
              <v:shape style="position:absolute;left:4046;top:16398;width:82;height:100" coordorigin="4046,16398" coordsize="82,100" path="m4128,16458l4126,16458,4122,16466,4118,16472,4114,16476,4108,16480,4102,16482,4120,16482,4126,16472,4128,16458xe" filled="t" fillcolor="#B2B2B2" stroked="f">
                <v:path arrowok="t"/>
                <v:fill/>
              </v:shape>
              <v:shape style="position:absolute;left:4046;top:16398;width:82;height:100" coordorigin="4046,16398" coordsize="82,100" path="m4114,16404l4094,16404,4098,16408,4102,16410,4102,16416,4104,16422,4104,16424,4110,16430,4118,16430,4122,16426,4124,16426,4124,16416,4120,16410,4114,16404xe" filled="t" fillcolor="#B2B2B2" stroked="f">
                <v:path arrowok="t"/>
                <v:fill/>
              </v:shape>
            </v:group>
            <v:group style="position:absolute;left:3758;top:16354;width:122;height:142" coordorigin="3758,16354" coordsize="122,142">
              <v:shape style="position:absolute;left:3758;top:16354;width:122;height:142" coordorigin="3758,16354" coordsize="122,142" path="m3880,16460l3876,16460,3872,16470,3862,16480,3860,16484,3852,16488,3848,16488,3842,16490,3772,16490,3770,16492,3766,16494,3758,16494,3758,16496,3868,16496,3880,16460xe" filled="t" fillcolor="#B2B2B2" stroked="f">
                <v:path arrowok="t"/>
                <v:fill/>
              </v:shape>
              <v:shape style="position:absolute;left:3758;top:16354;width:122;height:142" coordorigin="3758,16354" coordsize="122,142" path="m3868,16354l3758,16354,3758,16358,3770,16358,3774,16360,3778,16364,3778,16486,3776,16488,3776,16490,3806,16490,3804,16488,3800,16488,3800,16484,3798,16484,3798,16426,3854,16426,3854,16418,3798,16418,3798,16362,3868,16362,3868,16354xe" filled="t" fillcolor="#B2B2B2" stroked="f">
                <v:path arrowok="t"/>
                <v:fill/>
              </v:shape>
              <v:shape style="position:absolute;left:3758;top:16354;width:122;height:142" coordorigin="3758,16354" coordsize="122,142" path="m3854,16426l3840,16426,3842,16428,3846,16428,3848,16430,3848,16432,3850,16434,3850,16438,3852,16446,3854,16446,3854,16426xe" filled="t" fillcolor="#B2B2B2" stroked="f">
                <v:path arrowok="t"/>
                <v:fill/>
              </v:shape>
              <v:shape style="position:absolute;left:3758;top:16354;width:122;height:142" coordorigin="3758,16354" coordsize="122,142" path="m3854,16398l3852,16398,3852,16406,3850,16412,3846,16416,3842,16418,3854,16418,3854,16398xe" filled="t" fillcolor="#B2B2B2" stroked="f">
                <v:path arrowok="t"/>
                <v:fill/>
              </v:shape>
              <v:shape style="position:absolute;left:3758;top:16354;width:122;height:142" coordorigin="3758,16354" coordsize="122,142" path="m3868,16362l3850,16362,3852,16364,3856,16364,3858,16366,3860,16370,3862,16372,3864,16378,3866,16386,3870,16386,3868,16362xe" filled="t" fillcolor="#B2B2B2" stroked="f">
                <v:path arrowok="t"/>
                <v:fill/>
              </v:shape>
            </v:group>
            <v:group style="position:absolute;left:3894;top:16348;width:46;height:148" coordorigin="3894,16348" coordsize="46,148">
              <v:shape style="position:absolute;left:3894;top:16348;width:46;height:148" coordorigin="3894,16348" coordsize="46,148" path="m3940,16494l3894,16494,3894,16496,3940,16496,3940,16494xe" filled="t" fillcolor="#B2B2B2" stroked="f">
                <v:path arrowok="t"/>
                <v:fill/>
              </v:shape>
              <v:shape style="position:absolute;left:3894;top:16348;width:46;height:148" coordorigin="3894,16348" coordsize="46,148" path="m3932,16492l3900,16492,3898,16494,3936,16494,3932,16492xe" filled="t" fillcolor="#B2B2B2" stroked="f">
                <v:path arrowok="t"/>
                <v:fill/>
              </v:shape>
              <v:shape style="position:absolute;left:3894;top:16348;width:46;height:148" coordorigin="3894,16348" coordsize="46,148" path="m3926,16348l3920,16348,3894,16360,3894,16362,3906,16362,3906,16366,3908,16368,3908,16486,3906,16488,3906,16490,3904,16490,3902,16492,3930,16492,3926,16488,3926,16348xe" filled="t" fillcolor="#B2B2B2" stroked="f">
                <v:path arrowok="t"/>
                <v:fill/>
              </v:shape>
            </v:group>
            <v:group style="position:absolute;left:3952;top:16398;width:82;height:100" coordorigin="3952,16398" coordsize="82,100">
              <v:shape style="position:absolute;left:3952;top:16398;width:82;height:100" coordorigin="3952,16398" coordsize="82,100" path="m4008,16398l3984,16398,3974,16402,3956,16420,3952,16434,3952,16464,3956,16476,3964,16486,3972,16494,3982,16498,4004,16498,4014,16494,4026,16482,3992,16482,3984,16478,3978,16470,3970,16462,3966,16450,3966,16436,4034,16436,4034,16430,3966,16430,3968,16422,3970,16416,3974,16410,3980,16406,3984,16404,4019,16404,4016,16400,4008,16398xe" filled="t" fillcolor="#B2B2B2" stroked="f">
                <v:path arrowok="t"/>
                <v:fill/>
              </v:shape>
              <v:shape style="position:absolute;left:3952;top:16398;width:82;height:100" coordorigin="3952,16398" coordsize="82,100" path="m4030,16458l4028,16468,4024,16474,4018,16476,4014,16480,4008,16482,4026,16482,4028,16480,4032,16470,4034,16460,4030,16458xe" filled="t" fillcolor="#B2B2B2" stroked="f">
                <v:path arrowok="t"/>
                <v:fill/>
              </v:shape>
              <v:shape style="position:absolute;left:3952;top:16398;width:82;height:100" coordorigin="3952,16398" coordsize="82,100" path="m4019,16404l3994,16404,4006,16410,4008,16412,4010,16416,4010,16420,4012,16424,4012,16430,4034,16430,4034,16424,4030,16414,4022,16408,4019,16404xe" filled="t" fillcolor="#B2B2B2" stroked="f">
                <v:path arrowok="t"/>
                <v:fill/>
              </v:shape>
            </v:group>
            <v:group style="position:absolute;left:4134;top:16368;width:58;height:130" coordorigin="4134,16368" coordsize="58,130">
              <v:shape style="position:absolute;left:4134;top:16368;width:58;height:130" coordorigin="4134,16368" coordsize="58,130" path="m4166,16406l4150,16406,4150,16484,4152,16488,4152,16492,4156,16494,4158,16496,4162,16498,4178,16498,4190,16486,4170,16486,4170,16484,4168,16482,4166,16476,4166,16406xe" filled="t" fillcolor="#B2B2B2" stroked="f">
                <v:path arrowok="t"/>
                <v:fill/>
              </v:shape>
              <v:shape style="position:absolute;left:4134;top:16368;width:58;height:130" coordorigin="4134,16368" coordsize="58,130" path="m4192,16480l4186,16480,4186,16482,4184,16484,4182,16484,4180,16486,4190,16486,4192,16480xe" filled="t" fillcolor="#B2B2B2" stroked="f">
                <v:path arrowok="t"/>
                <v:fill/>
              </v:shape>
              <v:shape style="position:absolute;left:4134;top:16368;width:58;height:130" coordorigin="4134,16368" coordsize="58,130" path="m4166,16368l4164,16368,4158,16380,4156,16382,4154,16388,4142,16400,4134,16404,4134,16406,4188,16406,4188,16400,4166,16400,4166,16368xe" filled="t" fillcolor="#B2B2B2" stroked="f">
                <v:path arrowok="t"/>
                <v:fill/>
              </v:shape>
            </v:group>
            <v:group style="position:absolute;left:4370;top:16398;width:104;height:98" coordorigin="4370,16398" coordsize="104,98">
              <v:shape style="position:absolute;left:4370;top:16398;width:104;height:98" coordorigin="4370,16398" coordsize="104,98" path="m4418,16494l4370,16494,4370,16496,4418,16496,4418,16494xe" filled="t" fillcolor="#B2B2B2" stroked="f">
                <v:path arrowok="t"/>
                <v:fill/>
              </v:shape>
              <v:shape style="position:absolute;left:4370;top:16398;width:104;height:98" coordorigin="4370,16398" coordsize="104,98" path="m4474,16494l4428,16494,4428,16496,4474,16496,4474,16494xe" filled="t" fillcolor="#B2B2B2" stroked="f">
                <v:path arrowok="t"/>
                <v:fill/>
              </v:shape>
              <v:shape style="position:absolute;left:4370;top:16398;width:104;height:98" coordorigin="4370,16398" coordsize="104,98" path="m4402,16410l4380,16410,4382,16412,4384,16412,4384,16416,4386,16420,4386,16482,4382,16490,4382,16492,4378,16494,4412,16494,4410,16492,4408,16492,4406,16490,4404,16490,4404,16488,4402,16486,4402,16424,4408,16416,4402,16416,4402,16410xe" filled="t" fillcolor="#B2B2B2" stroked="f">
                <v:path arrowok="t"/>
                <v:fill/>
              </v:shape>
              <v:shape style="position:absolute;left:4370;top:16398;width:104;height:98" coordorigin="4370,16398" coordsize="104,98" path="m4457,16410l4434,16410,4440,16416,4442,16420,4442,16488,4438,16492,4436,16492,4434,16494,4470,16494,4466,16492,4464,16490,4462,16490,4462,16488,4460,16486,4460,16418,4458,16414,4457,16410xe" filled="t" fillcolor="#B2B2B2" stroked="f">
                <v:path arrowok="t"/>
                <v:fill/>
              </v:shape>
              <v:shape style="position:absolute;left:4370;top:16398;width:104;height:98" coordorigin="4370,16398" coordsize="104,98" path="m4444,16398l4424,16398,4414,16404,4402,16416,4408,16416,4410,16414,4420,16410,4457,16410,4456,16408,4452,16404,4448,16402,4444,16398xe" filled="t" fillcolor="#B2B2B2" stroked="f">
                <v:path arrowok="t"/>
                <v:fill/>
              </v:shape>
              <v:shape style="position:absolute;left:4370;top:16398;width:104;height:98" coordorigin="4370,16398" coordsize="104,98" path="m4402,16398l4398,16398,4370,16410,4370,16412,4374,16412,4376,16410,4402,16410,4402,16398xe" filled="t" fillcolor="#B2B2B2" stroked="f">
                <v:path arrowok="t"/>
                <v:fill/>
              </v:shape>
            </v:group>
            <v:group style="position:absolute;left:4482;top:16348;width:44;height:148" coordorigin="4482,16348" coordsize="44,148">
              <v:shape style="position:absolute;left:4482;top:16348;width:44;height:148" coordorigin="4482,16348" coordsize="44,148" path="m4510,16348l4504,16348,4496,16356,4496,16362,4504,16370,4510,16370,4518,16362,4518,16356,4510,16348xe" filled="t" fillcolor="#B2B2B2" stroked="f">
                <v:path arrowok="t"/>
                <v:fill/>
              </v:shape>
              <v:shape style="position:absolute;left:4482;top:16348;width:44;height:148" coordorigin="4482,16348" coordsize="44,148" path="m4530,16494l4484,16494,4484,16496,4530,16496,4530,16494xe" filled="t" fillcolor="#B2B2B2" stroked="f">
                <v:path arrowok="t"/>
                <v:fill/>
              </v:shape>
              <v:shape style="position:absolute;left:4482;top:16348;width:44;height:148" coordorigin="4482,16348" coordsize="44,148" path="m4516,16410l4492,16410,4494,16412,4496,16412,4498,16414,4498,16488,4494,16492,4492,16492,4488,16494,4526,16494,4522,16492,4520,16490,4518,16490,4518,16488,4516,16486,4516,16410xe" filled="t" fillcolor="#B2B2B2" stroked="f">
                <v:path arrowok="t"/>
                <v:fill/>
              </v:shape>
              <v:shape style="position:absolute;left:4482;top:16348;width:44;height:148" coordorigin="4482,16348" coordsize="44,148" path="m4516,16398l4512,16398,4482,16410,4484,16412,4486,16412,4490,16410,4516,16410,4516,16398xe" filled="t" fillcolor="#B2B2B2" stroked="f">
                <v:path arrowok="t"/>
                <v:fill/>
              </v:shape>
            </v:group>
            <v:group style="position:absolute;left:4542;top:16398;width:82;height:100" coordorigin="4542,16398" coordsize="82,100">
              <v:shape style="position:absolute;left:4542;top:16398;width:82;height:100" coordorigin="4542,16398" coordsize="82,100" path="m4598,16398l4576,16398,4564,16402,4556,16412,4548,16420,4542,16434,4542,16464,4546,16476,4554,16486,4562,16494,4572,16498,4592,16498,4602,16496,4608,16488,4616,16482,4582,16482,4574,16478,4568,16468,4562,16460,4560,16450,4560,16428,4562,16418,4568,16412,4572,16406,4578,16404,4610,16404,4604,16400,4598,16398xe" filled="t" fillcolor="#B2B2B2" stroked="f">
                <v:path arrowok="t"/>
                <v:fill/>
              </v:shape>
              <v:shape style="position:absolute;left:4542;top:16398;width:82;height:100" coordorigin="4542,16398" coordsize="82,100" path="m4624,16458l4622,16458,4618,16466,4614,16472,4610,16476,4604,16480,4598,16482,4616,16482,4622,16472,4624,16458xe" filled="t" fillcolor="#B2B2B2" stroked="f">
                <v:path arrowok="t"/>
                <v:fill/>
              </v:shape>
              <v:shape style="position:absolute;left:4542;top:16398;width:82;height:100" coordorigin="4542,16398" coordsize="82,100" path="m4610,16404l4590,16404,4594,16408,4598,16410,4598,16416,4600,16422,4600,16424,4606,16430,4614,16430,4618,16426,4620,16426,4620,16416,4616,16410,4610,16404xe" filled="t" fillcolor="#B2B2B2" stroked="f">
                <v:path arrowok="t"/>
                <v:fill/>
              </v:shape>
            </v:group>
            <v:group style="position:absolute;left:4270;top:16398;width:92;height:100" coordorigin="4270,16398" coordsize="92,100">
              <v:shape style="position:absolute;left:4270;top:16398;width:92;height:100" coordorigin="4270,16398" coordsize="92,100" path="m4332,16398l4308,16398,4302,16400,4294,16404,4288,16408,4282,16414,4278,16422,4272,16432,4270,16440,4270,16460,4274,16472,4290,16492,4302,16498,4324,16498,4332,16496,4340,16492,4312,16492,4304,16486,4298,16476,4294,16466,4290,16454,4290,16432,4292,16424,4294,16420,4296,16414,4302,16408,4310,16404,4344,16404,4342,16402,4332,16398xe" filled="t" fillcolor="#B2B2B2" stroked="f">
                <v:path arrowok="t"/>
                <v:fill/>
              </v:shape>
              <v:shape style="position:absolute;left:4270;top:16398;width:92;height:100" coordorigin="4270,16398" coordsize="92,100" path="m4344,16404l4320,16404,4328,16408,4333,16415,4339,16432,4342,16454,4342,16468,4340,16478,4332,16490,4326,16492,4340,16492,4346,16488,4352,16480,4360,16464,4362,16454,4362,16434,4358,16424,4352,16414,4344,16404xe" filled="t" fillcolor="#B2B2B2" stroked="f">
                <v:path arrowok="t"/>
                <v:fill/>
              </v:shape>
            </v:group>
            <v:group style="position:absolute;left:4192;top:16398;width:70;height:98" coordorigin="4192,16398" coordsize="70,98">
              <v:shape style="position:absolute;left:4192;top:16398;width:70;height:98" coordorigin="4192,16398" coordsize="70,98" path="m4242,16494l4194,16494,4194,16496,4242,16496,4242,16494xe" filled="t" fillcolor="#B2B2B2" stroked="f">
                <v:path arrowok="t"/>
                <v:fill/>
              </v:shape>
              <v:shape style="position:absolute;left:4192;top:16398;width:70;height:98" coordorigin="4192,16398" coordsize="70,98" path="m4232,16490l4204,16490,4202,16492,4198,16494,4238,16494,4234,16492,4232,16490xe" filled="t" fillcolor="#B2B2B2" stroked="f">
                <v:path arrowok="t"/>
                <v:fill/>
              </v:shape>
              <v:shape style="position:absolute;left:4192;top:16398;width:70;height:98" coordorigin="4192,16398" coordsize="70,98" path="m4226,16410l4202,16410,4208,16416,4208,16486,4206,16488,4206,16490,4230,16490,4228,16488,4228,16486,4226,16484,4226,16428,4228,16422,4231,16418,4226,16418,4226,16410xe" filled="t" fillcolor="#B2B2B2" stroked="f">
                <v:path arrowok="t"/>
                <v:fill/>
              </v:shape>
              <v:shape style="position:absolute;left:4192;top:16398;width:70;height:98" coordorigin="4192,16398" coordsize="70,98" path="m4256,16398l4242,16398,4234,16404,4226,16418,4231,16418,4232,16416,4236,16414,4236,16412,4262,16412,4262,16404,4256,16398xe" filled="t" fillcolor="#B2B2B2" stroked="f">
                <v:path arrowok="t"/>
                <v:fill/>
              </v:shape>
              <v:shape style="position:absolute;left:4192;top:16398;width:70;height:98" coordorigin="4192,16398" coordsize="70,98" path="m4262,16412l4240,16412,4244,16414,4246,16416,4250,16418,4258,16418,4262,16414,4262,16412xe" filled="t" fillcolor="#B2B2B2" stroked="f">
                <v:path arrowok="t"/>
                <v:fill/>
              </v:shape>
              <v:shape style="position:absolute;left:4192;top:16398;width:70;height:98" coordorigin="4192,16398" coordsize="70,98" path="m4226,16398l4220,16398,4192,16410,4194,16412,4196,16412,4198,16410,4226,16410,4226,16398xe" filled="t" fillcolor="#B2B2B2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53.399994pt;margin-top:816.899963pt;width:32pt;height:8.5pt;mso-position-horizontal-relative:page;mso-position-vertical-relative:page;z-index:-922" coordorigin="3068,16338" coordsize="640,170">
            <v:group style="position:absolute;left:3442;top:16398;width:104;height:98" coordorigin="3442,16398" coordsize="104,98">
              <v:shape style="position:absolute;left:3442;top:16398;width:104;height:98" coordorigin="3442,16398" coordsize="104,98" path="m3490,16494l3442,16494,3442,16496,3490,16496,3490,16494xe" filled="t" fillcolor="#B2B2B2" stroked="f">
                <v:path arrowok="t"/>
                <v:fill/>
              </v:shape>
              <v:shape style="position:absolute;left:3442;top:16398;width:104;height:98" coordorigin="3442,16398" coordsize="104,98" path="m3546,16494l3500,16494,3500,16496,3546,16496,3546,16494xe" filled="t" fillcolor="#B2B2B2" stroked="f">
                <v:path arrowok="t"/>
                <v:fill/>
              </v:shape>
              <v:shape style="position:absolute;left:3442;top:16398;width:104;height:98" coordorigin="3442,16398" coordsize="104,98" path="m3474,16410l3452,16410,3454,16412,3456,16412,3456,16416,3458,16420,3458,16482,3454,16490,3454,16492,3450,16494,3484,16494,3482,16492,3480,16492,3478,16490,3476,16490,3476,16488,3474,16486,3474,16424,3480,16416,3474,16416,3474,16410xe" filled="t" fillcolor="#B2B2B2" stroked="f">
                <v:path arrowok="t"/>
                <v:fill/>
              </v:shape>
              <v:shape style="position:absolute;left:3442;top:16398;width:104;height:98" coordorigin="3442,16398" coordsize="104,98" path="m3529,16410l3506,16410,3512,16416,3514,16420,3514,16488,3510,16492,3508,16492,3506,16494,3542,16494,3538,16492,3536,16490,3534,16490,3534,16488,3532,16486,3532,16418,3530,16414,3529,16410xe" filled="t" fillcolor="#B2B2B2" stroked="f">
                <v:path arrowok="t"/>
                <v:fill/>
              </v:shape>
              <v:shape style="position:absolute;left:3442;top:16398;width:104;height:98" coordorigin="3442,16398" coordsize="104,98" path="m3516,16398l3496,16398,3486,16404,3474,16416,3480,16416,3482,16414,3492,16410,3529,16410,3528,16408,3524,16404,3520,16402,3516,16398xe" filled="t" fillcolor="#B2B2B2" stroked="f">
                <v:path arrowok="t"/>
                <v:fill/>
              </v:shape>
              <v:shape style="position:absolute;left:3442;top:16398;width:104;height:98" coordorigin="3442,16398" coordsize="104,98" path="m3474,16398l3470,16398,3442,16410,3442,16412,3446,16412,3448,16410,3474,16410,3474,16398xe" filled="t" fillcolor="#B2B2B2" stroked="f">
                <v:path arrowok="t"/>
                <v:fill/>
              </v:shape>
            </v:group>
            <v:group style="position:absolute;left:3556;top:16398;width:88;height:100" coordorigin="3556,16398" coordsize="88,100">
              <v:shape style="position:absolute;left:3556;top:16398;width:88;height:100" coordorigin="3556,16398" coordsize="88,100" path="m3620,16404l3598,16404,3602,16406,3606,16410,3608,16414,3610,16420,3610,16434,3594,16440,3582,16444,3574,16448,3568,16452,3562,16458,3556,16470,3556,16482,3558,16488,3566,16496,3572,16498,3588,16498,3592,16496,3594,16494,3600,16490,3607,16486,3582,16486,3574,16478,3574,16462,3576,16458,3580,16456,3584,16452,3590,16448,3592,16448,3600,16444,3610,16440,3628,16440,3628,16416,3624,16408,3620,16404xe" filled="t" fillcolor="#B2B2B2" stroked="f">
                <v:path arrowok="t"/>
                <v:fill/>
              </v:shape>
              <v:shape style="position:absolute;left:3556;top:16398;width:88;height:100" coordorigin="3556,16398" coordsize="88,100" path="m3630,16484l3610,16484,3610,16488,3614,16496,3616,16498,3628,16498,3636,16494,3642,16486,3630,16486,3630,16484xe" filled="t" fillcolor="#B2B2B2" stroked="f">
                <v:path arrowok="t"/>
                <v:fill/>
              </v:shape>
              <v:shape style="position:absolute;left:3556;top:16398;width:88;height:100" coordorigin="3556,16398" coordsize="88,100" path="m3628,16440l3610,16440,3610,16476,3602,16484,3594,16486,3607,16486,3610,16484,3628,16484,3628,16440xe" filled="t" fillcolor="#B2B2B2" stroked="f">
                <v:path arrowok="t"/>
                <v:fill/>
              </v:shape>
              <v:shape style="position:absolute;left:3556;top:16398;width:88;height:100" coordorigin="3556,16398" coordsize="88,100" path="m3644,16480l3638,16486,3642,16486,3644,16484,3644,16480xe" filled="t" fillcolor="#B2B2B2" stroked="f">
                <v:path arrowok="t"/>
                <v:fill/>
              </v:shape>
              <v:shape style="position:absolute;left:3556;top:16398;width:88;height:100" coordorigin="3556,16398" coordsize="88,100" path="m3612,16398l3584,16398,3576,16400,3570,16406,3564,16410,3560,16416,3560,16428,3564,16432,3574,16432,3574,16430,3578,16426,3578,16410,3582,16408,3584,16406,3588,16404,3620,16404,3616,16402,3612,16398xe" filled="t" fillcolor="#B2B2B2" stroked="f">
                <v:path arrowok="t"/>
                <v:fill/>
              </v:shape>
            </v:group>
            <v:group style="position:absolute;left:3650;top:16348;width:48;height:148" coordorigin="3650,16348" coordsize="48,148">
              <v:shape style="position:absolute;left:3650;top:16348;width:48;height:148" coordorigin="3650,16348" coordsize="48,148" path="m3698,16494l3650,16494,3650,16496,3698,16496,3698,16494xe" filled="t" fillcolor="#B2B2B2" stroked="f">
                <v:path arrowok="t"/>
                <v:fill/>
              </v:shape>
              <v:shape style="position:absolute;left:3650;top:16348;width:48;height:148" coordorigin="3650,16348" coordsize="48,148" path="m3690,16492l3658,16492,3656,16494,3692,16494,3690,16492xe" filled="t" fillcolor="#B2B2B2" stroked="f">
                <v:path arrowok="t"/>
                <v:fill/>
              </v:shape>
              <v:shape style="position:absolute;left:3650;top:16348;width:48;height:148" coordorigin="3650,16348" coordsize="48,148" path="m3682,16348l3678,16348,3650,16360,3652,16362,3662,16362,3664,16364,3664,16368,3666,16370,3666,16480,3664,16486,3664,16488,3660,16492,3688,16492,3686,16490,3684,16490,3684,16486,3682,16480,3682,16348xe" filled="t" fillcolor="#B2B2B2" stroked="f">
                <v:path arrowok="t"/>
                <v:fill/>
              </v:shape>
            </v:group>
            <v:group style="position:absolute;left:3370;top:16398;width:72;height:98" coordorigin="3370,16398" coordsize="72,98">
              <v:shape style="position:absolute;left:3370;top:16398;width:72;height:98" coordorigin="3370,16398" coordsize="72,98" path="m3422,16494l3372,16494,3372,16496,3422,16496,3422,16494xe" filled="t" fillcolor="#B2B2B2" stroked="f">
                <v:path arrowok="t"/>
                <v:fill/>
              </v:shape>
              <v:shape style="position:absolute;left:3370;top:16398;width:72;height:98" coordorigin="3370,16398" coordsize="72,98" path="m3410,16490l3382,16490,3380,16492,3376,16494,3416,16494,3414,16492,3410,16490xe" filled="t" fillcolor="#B2B2B2" stroked="f">
                <v:path arrowok="t"/>
                <v:fill/>
              </v:shape>
              <v:shape style="position:absolute;left:3370;top:16398;width:72;height:98" coordorigin="3370,16398" coordsize="72,98" path="m3404,16410l3380,16410,3382,16412,3384,16412,3384,16414,3386,16414,3386,16488,3384,16490,3408,16490,3406,16488,3406,16486,3404,16484,3404,16428,3408,16422,3409,16418,3404,16418,3404,16410xe" filled="t" fillcolor="#B2B2B2" stroked="f">
                <v:path arrowok="t"/>
                <v:fill/>
              </v:shape>
              <v:shape style="position:absolute;left:3370;top:16398;width:72;height:98" coordorigin="3370,16398" coordsize="72,98" path="m3436,16398l3420,16398,3412,16404,3404,16418,3409,16418,3410,16416,3414,16414,3416,16412,3442,16412,3442,16406,3440,16404,3438,16400,3436,16398xe" filled="t" fillcolor="#B2B2B2" stroked="f">
                <v:path arrowok="t"/>
                <v:fill/>
              </v:shape>
              <v:shape style="position:absolute;left:3370;top:16398;width:72;height:98" coordorigin="3370,16398" coordsize="72,98" path="m3442,16412l3420,16412,3424,16416,3428,16418,3438,16418,3438,16416,3442,16412xe" filled="t" fillcolor="#B2B2B2" stroked="f">
                <v:path arrowok="t"/>
                <v:fill/>
              </v:shape>
              <v:shape style="position:absolute;left:3370;top:16398;width:72;height:98" coordorigin="3370,16398" coordsize="72,98" path="m3404,16398l3400,16398,3370,16410,3372,16412,3374,16412,3376,16410,3404,16410,3404,16398xe" filled="t" fillcolor="#B2B2B2" stroked="f">
                <v:path arrowok="t"/>
                <v:fill/>
              </v:shape>
            </v:group>
            <v:group style="position:absolute;left:3078;top:16354;width:76;height:144" coordorigin="3078,16354" coordsize="76,144">
              <v:shape style="position:absolute;left:3078;top:16354;width:76;height:144" coordorigin="3078,16354" coordsize="76,144" path="m3092,16472l3086,16472,3082,16476,3080,16476,3078,16480,3078,16488,3088,16498,3108,16498,3114,16496,3120,16492,3104,16492,3102,16490,3102,16486,3098,16480,3096,16476,3092,16472xe" filled="t" fillcolor="#B2B2B2" stroked="f">
                <v:path arrowok="t"/>
                <v:fill/>
              </v:shape>
              <v:shape style="position:absolute;left:3078;top:16354;width:76;height:144" coordorigin="3078,16354" coordsize="76,144" path="m3144,16358l3106,16358,3108,16360,3112,16362,3112,16364,3114,16366,3114,16486,3108,16492,3120,16492,3132,16474,3134,16468,3134,16372,3136,16366,3138,16364,3140,16360,3144,16358xe" filled="t" fillcolor="#B2B2B2" stroked="f">
                <v:path arrowok="t"/>
                <v:fill/>
              </v:shape>
              <v:shape style="position:absolute;left:3078;top:16354;width:76;height:144" coordorigin="3078,16354" coordsize="76,144" path="m3154,16354l3094,16354,3094,16358,3154,16358,3154,16354xe" filled="t" fillcolor="#B2B2B2" stroked="f">
                <v:path arrowok="t"/>
                <v:fill/>
              </v:shape>
            </v:group>
            <v:group style="position:absolute;left:3166;top:16398;width:92;height:100" coordorigin="3166,16398" coordsize="92,100">
              <v:shape style="position:absolute;left:3166;top:16398;width:92;height:100" coordorigin="3166,16398" coordsize="92,100" path="m3226,16398l3204,16398,3196,16400,3166,16440,3166,16460,3168,16472,3184,16492,3196,16498,3220,16498,3226,16496,3234,16492,3206,16492,3198,16486,3194,16476,3188,16466,3186,16454,3186,16424,3188,16420,3190,16414,3194,16410,3202,16406,3204,16404,3239,16404,3238,16402,3226,16398xe" filled="t" fillcolor="#B2B2B2" stroked="f">
                <v:path arrowok="t"/>
                <v:fill/>
              </v:shape>
              <v:shape style="position:absolute;left:3166;top:16398;width:92;height:100" coordorigin="3166,16398" coordsize="92,100" path="m3239,16404l3216,16404,3222,16408,3227,16415,3235,16433,3238,16454,3238,16468,3236,16478,3230,16484,3226,16490,3222,16492,3234,16492,3242,16488,3246,16480,3252,16472,3256,16464,3258,16454,3258,16434,3254,16424,3246,16414,3239,16404xe" filled="t" fillcolor="#B2B2B2" stroked="f">
                <v:path arrowok="t"/>
                <v:fill/>
              </v:shape>
            </v:group>
            <v:group style="position:absolute;left:3264;top:16400;width:106;height:98" coordorigin="3264,16400" coordsize="106,98">
              <v:shape style="position:absolute;left:3264;top:16400;width:106;height:98" coordorigin="3264,16400" coordsize="106,98" path="m3298,16400l3264,16400,3264,16402,3268,16402,3272,16404,3274,16404,3276,16406,3278,16406,3278,16408,3280,16410,3280,16478,3286,16490,3294,16498,3314,16498,3322,16494,3328,16488,3330,16486,3306,16486,3302,16482,3298,16480,3298,16400xe" filled="t" fillcolor="#B2B2B2" stroked="f">
                <v:path arrowok="t"/>
                <v:fill/>
              </v:shape>
              <v:shape style="position:absolute;left:3264;top:16400;width:106;height:98" coordorigin="3264,16400" coordsize="106,98" path="m3356,16480l3338,16480,3338,16498,3342,16498,3370,16486,3358,16486,3358,16484,3356,16484,3356,16480xe" filled="t" fillcolor="#B2B2B2" stroked="f">
                <v:path arrowok="t"/>
                <v:fill/>
              </v:shape>
              <v:shape style="position:absolute;left:3264;top:16400;width:106;height:98" coordorigin="3264,16400" coordsize="106,98" path="m3354,16400l3322,16400,3322,16402,3328,16402,3332,16404,3336,16408,3338,16412,3338,16472,3328,16482,3320,16486,3330,16486,3338,16480,3356,16480,3354,16476,3354,16400xe" filled="t" fillcolor="#B2B2B2" stroked="f">
                <v:path arrowok="t"/>
                <v:fill/>
              </v:shape>
              <v:shape style="position:absolute;left:3264;top:16400;width:106;height:98" coordorigin="3264,16400" coordsize="106,98" path="m3370,16484l3366,16486,3370,16486,3370,16484xe" filled="t" fillcolor="#B2B2B2" stroked="f">
                <v:path arrowok="t"/>
                <v:fill/>
              </v:shape>
            </v:group>
            <w10:wrap type="none"/>
          </v:group>
        </w:pict>
      </w:r>
      <w:r>
        <w:rPr/>
        <w:pict>
          <v:shape style="position:absolute;margin-left:76.943604pt;margin-top:66.810547pt;width:162.811256pt;height:12.076975pt;mso-position-horizontal-relative:page;mso-position-vertical-relative:page;z-index:-921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e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中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值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1"/>
                      <w:w w:val="356"/>
                      <w:position w:val="0"/>
                      <w:sz w:val="18"/>
                      <w:szCs w:val="18"/>
                    </w:rPr>
                    <w:t>!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0"/>
                      <w:sz w:val="16"/>
                      <w:szCs w:val="16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617188pt;margin-top:66.810547pt;width:10.248001pt;height:10.248pt;mso-position-horizontal-relative:page;mso-position-vertical-relative:page;z-index:-920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67.055450pt;width:230.156176pt;height:15.292303pt;mso-position-horizontal-relative:page;mso-position-vertical-relative:page;z-index:-919" type="#_x0000_t202" filled="f" stroked="f">
            <v:textbox inset="0,0,0,0">
              <w:txbxContent>
                <w:p>
                  <w:pPr>
                    <w:spacing w:before="0" w:after="0" w:line="289" w:lineRule="exact"/>
                    <w:ind w:left="20" w:right="-6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sz w:val="16"/>
                      <w:szCs w:val="16"/>
                    </w:rPr>
                    <w:t>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据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0"/>
                      <w:position w:val="0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-1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即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所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要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明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结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论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4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当</w:t>
                  </w:r>
                  <w:r>
                    <w:rPr>
                      <w:rFonts w:ascii="宋体" w:hAnsi="宋体" w:cs="宋体" w:eastAsia="宋体"/>
                      <w:color w:val="231F20"/>
                      <w:spacing w:val="4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0"/>
                      <w:w w:val="100"/>
                      <w:position w:val="7"/>
                      <w:sz w:val="18"/>
                      <w:szCs w:val="18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0"/>
                      <w:w w:val="100"/>
                      <w:position w:val="7"/>
                      <w:sz w:val="18"/>
                      <w:szCs w:val="18"/>
                      <w:u w:val="single" w:color="231F20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  <w:u w:val="single" w:color="231F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7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宋体" w:hAnsi="宋体" w:cs="宋体" w:eastAsia="宋体"/>
                      <w:color w:val="231F20"/>
                      <w:spacing w:val="4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7"/>
                      <w:sz w:val="18"/>
                      <w:szCs w:val="18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7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  <w:u w:val="single" w:color="231F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7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602722pt;margin-top:76.955498pt;width:8.936279pt;height:11.310861pt;mso-position-horizontal-relative:page;mso-position-vertical-relative:page;z-index:-918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2l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980225pt;margin-top:77.339355pt;width:4.481706pt;height:10.927pt;mso-position-horizontal-relative:page;mso-position-vertical-relative:page;z-index:-917" type="#_x0000_t202" filled="f" stroked="f">
            <v:textbox inset="0,0,0,0">
              <w:txbxContent>
                <w:p>
                  <w:pPr>
                    <w:spacing w:before="0" w:after="0" w:line="202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5377pt;margin-top:80.707756pt;width:232.079336pt;height:68.494306pt;mso-position-horizontal-relative:page;mso-position-vertical-relative:page;z-index:-916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585" w:right="602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-119"/>
                      <w:w w:val="99"/>
                      <w:position w:val="0"/>
                      <w:sz w:val="18"/>
                      <w:szCs w:val="18"/>
                    </w:rPr>
                    <w:t>′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cs="宋体" w:eastAsia="宋体"/>
                      <w:color w:val="231F20"/>
                      <w:spacing w:val="-100"/>
                      <w:w w:val="99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39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-37"/>
                      <w:w w:val="99"/>
                      <w:position w:val="0"/>
                      <w:sz w:val="16"/>
                      <w:szCs w:val="16"/>
                    </w:rPr>
                    <w:t>·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" w:after="0" w:line="240" w:lineRule="auto"/>
                    <w:ind w:left="20" w:right="-4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18"/>
                      <w:szCs w:val="18"/>
                    </w:rPr>
                    <w:t>&lt;</w:t>
                  </w:r>
                  <w:r>
                    <w:rPr>
                      <w:rFonts w:ascii="宋体" w:hAnsi="宋体" w:cs="宋体" w:eastAsia="宋体"/>
                      <w:color w:val="231F20"/>
                      <w:spacing w:val="-101"/>
                      <w:w w:val="100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1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或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101"/>
                      <w:w w:val="100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1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于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3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3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压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缩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映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据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" w:after="0" w:line="255" w:lineRule="auto"/>
                    <w:ind w:left="26" w:right="-40" w:hanging="6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任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何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初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始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6"/>
                      <w:szCs w:val="16"/>
                    </w:rPr>
                    <w:t>值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公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0"/>
                      <w:position w:val="1"/>
                      <w:sz w:val="16"/>
                      <w:szCs w:val="16"/>
                    </w:rPr>
                    <w:t>式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5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" w:after="0" w:line="240" w:lineRule="auto"/>
                    <w:ind w:left="445" w:right="-2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及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还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作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如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下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广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90.598869pt;width:232.199243pt;height:40.613333pt;mso-position-horizontal-relative:page;mso-position-vertical-relative:page;z-index:-915" type="#_x0000_t202" filled="f" stroked="f">
            <v:textbox inset="0,0,0,0">
              <w:txbxContent>
                <w:p>
                  <w:pPr>
                    <w:spacing w:before="0" w:after="0" w:line="219" w:lineRule="exact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压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缩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映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射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但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178"/>
                      <w:position w:val="0"/>
                      <w:sz w:val="18"/>
                      <w:szCs w:val="18"/>
                    </w:rPr>
                    <w:t>$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3"/>
                      <w:position w:val="1"/>
                      <w:sz w:val="16"/>
                      <w:szCs w:val="16"/>
                    </w:rPr>
                    <w:t>及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知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6" w:after="0" w:line="255" w:lineRule="auto"/>
                    <w:ind w:left="26" w:right="-4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0"/>
                      <w:position w:val="1"/>
                      <w:sz w:val="16"/>
                      <w:szCs w:val="16"/>
                    </w:rPr>
                    <w:t>切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于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3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界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下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面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只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要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7"/>
                      <w:w w:val="100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据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界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便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2"/>
                      <w:position w:val="1"/>
                      <w:sz w:val="16"/>
                      <w:szCs w:val="16"/>
                    </w:rPr>
                    <w:t>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7"/>
                      <w:w w:val="10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事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实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835236pt;margin-top:133.100311pt;width:69.955272pt;height:15.96968pt;mso-position-horizontal-relative:page;mso-position-vertical-relative:page;z-index:-914" type="#_x0000_t202" filled="f" stroked="f">
            <v:textbox inset="0,0,0,0">
              <w:txbxContent>
                <w:p>
                  <w:pPr>
                    <w:spacing w:before="0" w:after="0" w:line="301" w:lineRule="exact"/>
                    <w:ind w:left="20" w:right="-62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0"/>
                      <w:sz w:val="16"/>
                      <w:szCs w:val="16"/>
                    </w:rPr>
                    <w:t>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3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≥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1-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3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-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941528pt;margin-top:133.100311pt;width:139.356388pt;height:15.96968pt;mso-position-horizontal-relative:page;mso-position-vertical-relative:page;z-index:-913" type="#_x0000_t202" filled="f" stroked="f">
            <v:textbox inset="0,0,0,0">
              <w:txbxContent>
                <w:p>
                  <w:pPr>
                    <w:spacing w:before="0" w:after="0" w:line="305" w:lineRule="exact"/>
                    <w:ind w:left="20" w:right="-62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sz w:val="16"/>
                      <w:szCs w:val="16"/>
                    </w:rPr>
                    <w:t>则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3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3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3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≥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3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1-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3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392731pt;margin-top:137.355698pt;width:13.291512pt;height:11.210321pt;mso-position-horizontal-relative:page;mso-position-vertical-relative:page;z-index:-912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20"/>
                      <w:w w:val="103"/>
                      <w:sz w:val="16"/>
                      <w:szCs w:val="16"/>
                    </w:rPr>
                    <w:t>上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94397pt;margin-top:143.000366pt;width:10.927pt;height:10.927pt;mso-position-horizontal-relative:page;mso-position-vertical-relative:page;z-index:-911" type="#_x0000_t202" filled="f" stroked="f">
            <v:textbox inset="0,0,0,0">
              <w:txbxContent>
                <w:p>
                  <w:pPr>
                    <w:spacing w:before="0" w:after="0" w:line="199" w:lineRule="exact"/>
                    <w:ind w:left="20" w:right="-47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1.838287pt;margin-top:143.000366pt;width:10.927pt;height:10.927pt;mso-position-horizontal-relative:page;mso-position-vertical-relative:page;z-index:-910" type="#_x0000_t202" filled="f" stroked="f">
            <v:textbox inset="0,0,0,0">
              <w:txbxContent>
                <w:p>
                  <w:pPr>
                    <w:spacing w:before="0" w:after="0" w:line="199" w:lineRule="exact"/>
                    <w:ind w:left="20" w:right="-47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43604pt;margin-top:151.814438pt;width:186.581992pt;height:11.554769pt;mso-position-horizontal-relative:page;mso-position-vertical-relative:page;z-index:-909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1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1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1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1"/>
                      <w:position w:val="1"/>
                      <w:sz w:val="16"/>
                      <w:szCs w:val="16"/>
                    </w:rPr>
                    <w:t>满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1"/>
                      <w:position w:val="1"/>
                      <w:sz w:val="16"/>
                      <w:szCs w:val="16"/>
                    </w:rPr>
                    <w:t>足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1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1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1"/>
                      <w:position w:val="0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1"/>
                      <w:position w:val="0"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1"/>
                      <w:position w:val="0"/>
                      <w:sz w:val="18"/>
                      <w:szCs w:val="18"/>
                    </w:rPr>
                    <w:t>ch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1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1"/>
                      <w:position w:val="0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1"/>
                      <w:position w:val="0"/>
                      <w:sz w:val="18"/>
                      <w:szCs w:val="18"/>
                    </w:rPr>
                    <w:t>z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1"/>
                      <w:position w:val="1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1"/>
                      <w:position w:val="1"/>
                      <w:sz w:val="16"/>
                      <w:szCs w:val="16"/>
                    </w:rPr>
                    <w:t>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1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495148pt;margin-top:151.814438pt;width:19.271313pt;height:10.248pt;mso-position-horizontal-relative:page;mso-position-vertical-relative:page;z-index:-908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即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存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157.167511pt;width:102.75513pt;height:11.82571pt;mso-position-horizontal-relative:page;mso-position-vertical-relative:page;z-index:-907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而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&gt;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23938pt;margin-top:157.439575pt;width:19.172337pt;height:10.248pt;mso-position-horizontal-relative:page;mso-position-vertical-relative:page;z-index:-906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0"/>
                      <w:sz w:val="16"/>
                      <w:szCs w:val="16"/>
                    </w:rPr>
                    <w:t>便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954407pt;margin-top:162.112122pt;width:4.523pt;height:7.046pt;mso-position-horizontal-relative:page;mso-position-vertical-relative:page;z-index:-905" type="#_x0000_t202" filled="f" stroked="f">
            <v:textbox inset="0,0,0,0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490051pt;margin-top:162.107071pt;width:24.318458pt;height:7.338668pt;mso-position-horizontal-relative:page;mso-position-vertical-relative:page;z-index:-904" type="#_x0000_t202" filled="f" stroked="f">
            <v:textbox inset="0,0,0,0">
              <w:txbxContent>
                <w:p>
                  <w:pPr>
                    <w:tabs>
                      <w:tab w:pos="400" w:val="left"/>
                    </w:tabs>
                    <w:spacing w:before="3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1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165.701721pt;width:230.0572pt;height:11.834637pt;mso-position-horizontal-relative:page;mso-position-vertical-relative:page;z-index:-903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&gt;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切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0"/>
                      <w:sz w:val="16"/>
                      <w:szCs w:val="16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都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4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4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宋体" w:hAnsi="宋体" w:cs="宋体" w:eastAsia="宋体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46109pt;margin-top:171.334656pt;width:195.09101pt;height:11.82571pt;mso-position-horizontal-relative:page;mso-position-vertical-relative:page;z-index:-902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0.96167pt;margin-top:171.849503pt;width:4.972691pt;height:10.927pt;mso-position-horizontal-relative:page;mso-position-vertical-relative:page;z-index:-901" type="#_x0000_t202" filled="f" stroked="f">
            <v:textbox inset="0,0,0,0">
              <w:txbxContent>
                <w:p>
                  <w:pPr>
                    <w:spacing w:before="0" w:after="0" w:line="202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680115pt;margin-top:176.276245pt;width:29.561252pt;height:7.338668pt;mso-position-horizontal-relative:page;mso-position-vertical-relative:page;z-index:-900" type="#_x0000_t202" filled="f" stroked="f">
            <v:textbox inset="0,0,0,0">
              <w:txbxContent>
                <w:p>
                  <w:pPr>
                    <w:tabs>
                      <w:tab w:pos="520" w:val="left"/>
                    </w:tabs>
                    <w:spacing w:before="3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1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327972pt;margin-top:176.276245pt;width:31.791584pt;height:7.338668pt;mso-position-horizontal-relative:page;mso-position-vertical-relative:page;z-index:-899" type="#_x0000_t202" filled="f" stroked="f">
            <v:textbox inset="0,0,0,0">
              <w:txbxContent>
                <w:p>
                  <w:pPr>
                    <w:tabs>
                      <w:tab w:pos="560" w:val="left"/>
                    </w:tabs>
                    <w:spacing w:before="3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1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345703pt;margin-top:176.276245pt;width:62.940542pt;height:7.338668pt;mso-position-horizontal-relative:page;mso-position-vertical-relative:page;z-index:-898" type="#_x0000_t202" filled="f" stroked="f">
            <v:textbox inset="0,0,0,0">
              <w:txbxContent>
                <w:p>
                  <w:pPr>
                    <w:tabs>
                      <w:tab w:pos="860" w:val="left"/>
                    </w:tabs>
                    <w:spacing w:before="3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  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w w:val="10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0"/>
                      <w:szCs w:val="10"/>
                    </w:rPr>
                    <w:t>n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0"/>
                      <w:szCs w:val="10"/>
                    </w:rPr>
                    <w:t>  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180.392639pt;width:161.739016pt;height:15.786734pt;mso-position-horizontal-relative:page;mso-position-vertical-relative:page;z-index:-897" type="#_x0000_t202" filled="f" stroked="f">
            <v:textbox inset="0,0,0,0">
              <w:txbxContent>
                <w:p>
                  <w:pPr>
                    <w:spacing w:before="0" w:after="0" w:line="289" w:lineRule="exact"/>
                    <w:ind w:left="20" w:right="-61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w w:val="100"/>
                      <w:position w:val="-1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满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足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-1"/>
                      <w:sz w:val="18"/>
                      <w:szCs w:val="18"/>
                    </w:rPr>
                    <w:t>&lt;</w:t>
                  </w:r>
                  <w:r>
                    <w:rPr>
                      <w:rFonts w:ascii="宋体" w:hAnsi="宋体" w:cs="宋体" w:eastAsia="宋体"/>
                      <w:color w:val="231F20"/>
                      <w:spacing w:val="-74"/>
                      <w:w w:val="100"/>
                      <w:position w:val="-1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1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1"/>
                      <w:w w:val="178"/>
                      <w:position w:val="-1"/>
                      <w:sz w:val="18"/>
                      <w:szCs w:val="18"/>
                    </w:rPr>
                    <w:t>#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  <w:w w:val="100"/>
                      <w:position w:val="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784729pt;margin-top:184.121857pt;width:64.981729pt;height:10.248pt;mso-position-horizontal-relative:page;mso-position-vertical-relative:page;z-index:-896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任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何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初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始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值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309082pt;margin-top:185.771454pt;width:148.93812pt;height:24.418064pt;mso-position-horizontal-relative:page;mso-position-vertical-relative:page;z-index:-895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left="181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将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带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负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号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项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移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到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等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式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另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sz w:val="16"/>
                      <w:szCs w:val="16"/>
                    </w:rPr>
                    <w:t>端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25" w:after="0" w:line="240" w:lineRule="auto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sz w:val="16"/>
                      <w:szCs w:val="16"/>
                    </w:rPr>
                    <w:t>即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299255pt;margin-top:185.771454pt;width:64.981729pt;height:10.248pt;mso-position-horizontal-relative:page;mso-position-vertical-relative:page;z-index:-894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然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后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两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边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同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乘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以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403976pt;margin-top:190.161697pt;width:24.415697pt;height:10.927pt;mso-position-horizontal-relative:page;mso-position-vertical-relative:page;z-index:-893" type="#_x0000_t202" filled="f" stroked="f">
            <v:textbox inset="0,0,0,0">
              <w:txbxContent>
                <w:p>
                  <w:pPr>
                    <w:spacing w:before="0" w:after="0" w:line="199" w:lineRule="exact"/>
                    <w:ind w:left="20" w:right="-47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503632pt;margin-top:190.676544pt;width:4.481706pt;height:10.927pt;mso-position-horizontal-relative:page;mso-position-vertical-relative:page;z-index:-892" type="#_x0000_t202" filled="f" stroked="f">
            <v:textbox inset="0,0,0,0">
              <w:txbxContent>
                <w:p>
                  <w:pPr>
                    <w:spacing w:before="0" w:after="0" w:line="202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200.567657pt;width:8.340274pt;height:10.927pt;mso-position-horizontal-relative:page;mso-position-vertical-relative:page;z-index:-891" type="#_x0000_t202" filled="f" stroked="f">
            <v:textbox inset="0,0,0,0">
              <w:txbxContent>
                <w:p>
                  <w:pPr>
                    <w:spacing w:before="0" w:after="0" w:line="202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5377pt;margin-top:204.213989pt;width:232.423724pt;height:26.164733pt;mso-position-horizontal-relative:page;mso-position-vertical-relative:page;z-index:-890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公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式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-77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9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280" w:lineRule="exact"/>
                    <w:ind w:left="445" w:right="-51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sz w:val="16"/>
                      <w:szCs w:val="16"/>
                    </w:rPr>
                    <w:t>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0"/>
                      <w:sz w:val="16"/>
                      <w:szCs w:val="16"/>
                    </w:rPr>
                    <w:t>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99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容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易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验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1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178"/>
                      <w:position w:val="-1"/>
                      <w:sz w:val="18"/>
                      <w:szCs w:val="18"/>
                    </w:rPr>
                    <w:t>$</w:t>
                  </w:r>
                  <w:r>
                    <w:rPr>
                      <w:rFonts w:ascii="Arial" w:hAnsi="Arial" w:cs="Arial" w:eastAsia="Arial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035553pt;margin-top:213.836105pt;width:137.000811pt;height:12.281266pt;mso-position-horizontal-relative:page;mso-position-vertical-relative:page;z-index:-889" type="#_x0000_t202" filled="f" stroked="f">
            <v:textbox inset="0,0,0,0">
              <w:txbxContent>
                <w:p>
                  <w:pPr>
                    <w:spacing w:before="0" w:after="0" w:line="223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9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0"/>
                      <w:szCs w:val="1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048584pt;margin-top:228.00325pt;width:13.408706pt;height:11.82571pt;mso-position-horizontal-relative:page;mso-position-vertical-relative:page;z-index:-888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228.518097pt;width:125.772956pt;height:15.744685pt;mso-position-horizontal-relative:page;mso-position-vertical-relative:page;z-index:-887" type="#_x0000_t202" filled="f" stroked="f">
            <v:textbox inset="0,0,0,0">
              <w:txbxContent>
                <w:p>
                  <w:pPr>
                    <w:spacing w:before="0" w:after="0" w:line="292" w:lineRule="exact"/>
                    <w:ind w:left="20" w:right="-61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sz w:val="16"/>
                      <w:szCs w:val="16"/>
                    </w:rPr>
                    <w:t>故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3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增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同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理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0"/>
                      <w:sz w:val="16"/>
                      <w:szCs w:val="16"/>
                    </w:rPr>
                    <w:t>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3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宋体" w:hAnsi="宋体" w:cs="宋体" w:eastAsia="宋体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1-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976746pt;margin-top:232.257187pt;width:75.836097pt;height:12.005604pt;mso-position-horizontal-relative:page;mso-position-vertical-relative:page;z-index:-886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单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调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减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5377pt;margin-top:232.545868pt;width:101.678455pt;height:11.550206pt;mso-position-horizontal-relative:page;mso-position-vertical-relative:page;z-index:-885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a,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切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236176pt;margin-top:232.545868pt;width:10.248001pt;height:10.248pt;mso-position-horizontal-relative:page;mso-position-vertical-relative:page;z-index:-884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37292pt;margin-top:232.883408pt;width:10.577109pt;height:11.09176pt;mso-position-horizontal-relative:page;mso-position-vertical-relative:page;z-index:-883" type="#_x0000_t202" filled="f" stroked="f">
            <v:textbox inset="0,0,0,0">
              <w:txbxContent>
                <w:p>
                  <w:pPr>
                    <w:spacing w:before="0" w:after="0" w:line="203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558136pt;margin-top:237.894363pt;width:10.927pt;height:10.927pt;mso-position-horizontal-relative:page;mso-position-vertical-relative:page;z-index:-882" type="#_x0000_t202" filled="f" stroked="f">
            <v:textbox inset="0,0,0,0">
              <w:txbxContent>
                <w:p>
                  <w:pPr>
                    <w:spacing w:before="0" w:after="0" w:line="199" w:lineRule="exact"/>
                    <w:ind w:left="20" w:right="-47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326027pt;margin-top:246.437515pt;width:195.09101pt;height:11.82571pt;mso-position-horizontal-relative:page;mso-position-vertical-relative:page;z-index:-881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49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-8"/>
                      <w:w w:val="98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8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98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99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8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99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-8"/>
                      <w:w w:val="99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231F20"/>
                      <w:spacing w:val="-8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8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98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8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8"/>
                      <w:w w:val="98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-8"/>
                      <w:w w:val="98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8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8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宋体" w:hAnsi="宋体" w:cs="宋体" w:eastAsia="宋体"/>
                      <w:color w:val="231F20"/>
                      <w:spacing w:val="-8"/>
                      <w:w w:val="98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8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8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8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-8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宋体" w:hAnsi="宋体" w:cs="宋体" w:eastAsia="宋体"/>
                      <w:color w:val="231F20"/>
                      <w:spacing w:val="-8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293091pt;margin-top:252.57637pt;width:6.4635pt;height:10.927pt;mso-position-horizontal-relative:page;mso-position-vertical-relative:page;z-index:-880" type="#_x0000_t202" filled="f" stroked="f">
            <v:textbox inset="0,0,0,0">
              <w:txbxContent>
                <w:p>
                  <w:pPr>
                    <w:spacing w:before="0" w:after="0" w:line="202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350891pt;margin-top:256.042969pt;width:207.705121pt;height:17.36045pt;mso-position-horizontal-relative:page;mso-position-vertical-relative:page;z-index:-879" type="#_x0000_t202" filled="f" stroked="f">
            <v:textbox inset="0,0,0,0">
              <w:txbxContent>
                <w:p>
                  <w:pPr>
                    <w:spacing w:before="0" w:after="0" w:line="330" w:lineRule="exact"/>
                    <w:ind w:left="20" w:right="-66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0"/>
                      <w:sz w:val="16"/>
                      <w:szCs w:val="16"/>
                    </w:rPr>
                    <w:t>文</w:t>
                  </w:r>
                  <w:r>
                    <w:rPr>
                      <w:rFonts w:ascii="宋体" w:hAnsi="宋体" w:cs="宋体" w:eastAsia="宋体"/>
                      <w:color w:val="231F20"/>
                      <w:spacing w:val="22"/>
                      <w:w w:val="100"/>
                      <w:position w:val="1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8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8"/>
                      <w:sz w:val="18"/>
                      <w:szCs w:val="18"/>
                    </w:rPr>
                    <w:t>4]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7"/>
                      <w:w w:val="100"/>
                      <w:position w:val="8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0"/>
                      <w:sz w:val="16"/>
                      <w:szCs w:val="16"/>
                    </w:rPr>
                    <w:t>中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0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0"/>
                      <w:sz w:val="16"/>
                      <w:szCs w:val="16"/>
                    </w:rPr>
                    <w:t>理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0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0"/>
                      <w:sz w:val="16"/>
                      <w:szCs w:val="16"/>
                    </w:rPr>
                    <w:t>本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0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0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8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8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8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9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9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position w:val="9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9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8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  <w:w w:val="100"/>
                      <w:position w:val="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4"/>
                      <w:w w:val="100"/>
                      <w:position w:val="-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0"/>
                      <w:sz w:val="16"/>
                      <w:szCs w:val="16"/>
                    </w:rPr>
                    <w:t>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0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0"/>
                      <w:sz w:val="16"/>
                      <w:szCs w:val="16"/>
                    </w:rPr>
                    <w:t>特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0"/>
                      <w:sz w:val="16"/>
                      <w:szCs w:val="16"/>
                    </w:rPr>
                    <w:t>殊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0"/>
                      <w:sz w:val="16"/>
                      <w:szCs w:val="16"/>
                    </w:rPr>
                    <w:t>情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0"/>
                      <w:sz w:val="16"/>
                      <w:szCs w:val="16"/>
                    </w:rPr>
                    <w:t>形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9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260.877747pt;width:179.49696pt;height:39.886922pt;mso-position-horizontal-relative:page;mso-position-vertical-relative:page;z-index:-878" type="#_x0000_t202" filled="f" stroked="f">
            <v:textbox inset="0,0,0,0">
              <w:txbxContent>
                <w:p>
                  <w:pPr>
                    <w:tabs>
                      <w:tab w:pos="1720" w:val="left"/>
                    </w:tabs>
                    <w:spacing w:before="0" w:after="0" w:line="215" w:lineRule="exact"/>
                    <w:ind w:left="439" w:right="-2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中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所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3"/>
                      <w:position w:val="1"/>
                      <w:sz w:val="16"/>
                      <w:szCs w:val="16"/>
                    </w:rPr>
                    <w:t>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压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缩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映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射</w:t>
                  </w:r>
                  <w:r>
                    <w:rPr>
                      <w:rFonts w:ascii="宋体" w:hAnsi="宋体" w:cs="宋体" w:eastAsia="宋体"/>
                      <w:color w:val="231F20"/>
                      <w:spacing w:val="-58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17" w:after="0" w:line="240" w:lineRule="auto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即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所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要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结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论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1" w:after="0" w:line="240" w:lineRule="auto"/>
                    <w:ind w:left="439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0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义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1"/>
                      <w:w w:val="100"/>
                      <w:position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导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253998pt;margin-top:260.877747pt;width:45.788632pt;height:11.552624pt;mso-position-horizontal-relative:page;mso-position-vertical-relative:page;z-index:-877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据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342651pt;margin-top:276.400482pt;width:209.214504pt;height:25.72109pt;mso-position-horizontal-relative:page;mso-position-vertical-relative:page;z-index:-876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最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作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2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2"/>
                      <w:position w:val="0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及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应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2"/>
                      <w:position w:val="1"/>
                      <w:sz w:val="16"/>
                      <w:szCs w:val="16"/>
                    </w:rPr>
                    <w:t>用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7"/>
                      <w:w w:val="10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给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出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如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下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" w:after="0" w:line="240" w:lineRule="auto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2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2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2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1"/>
                      <w:sz w:val="16"/>
                      <w:szCs w:val="16"/>
                    </w:rPr>
                    <w:t>义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2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2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2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1"/>
                      <w:sz w:val="16"/>
                      <w:szCs w:val="16"/>
                    </w:rPr>
                    <w:t>可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1"/>
                      <w:sz w:val="16"/>
                      <w:szCs w:val="16"/>
                    </w:rPr>
                    <w:t>导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2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2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1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641663pt;margin-top:289.217865pt;width:47.133057pt;height:10.248pt;mso-position-horizontal-relative:page;mso-position-vertical-relative:page;z-index:-875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若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存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5377pt;margin-top:303.10611pt;width:207.830215pt;height:11.82571pt;mso-position-horizontal-relative:page;mso-position-vertical-relative:page;z-index:-874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&gt;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使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切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立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等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position w:val="1"/>
                      <w:sz w:val="16"/>
                      <w:szCs w:val="16"/>
                    </w:rPr>
                    <w:t>式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-118"/>
                      <w:w w:val="99"/>
                      <w:position w:val="0"/>
                      <w:sz w:val="18"/>
                      <w:szCs w:val="18"/>
                    </w:rPr>
                    <w:t>′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99"/>
                      <w:position w:val="0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495148pt;margin-top:303.3797pt;width:19.271313pt;height:10.248pt;mso-position-horizontal-relative:page;mso-position-vertical-relative:page;z-index:-873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0970pt;margin-top:304.740601pt;width:178.63092pt;height:11.548111pt;mso-position-horizontal-relative:page;mso-position-vertical-relative:page;z-index:-872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若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存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0,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使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切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380859pt;margin-top:304.740601pt;width:47.891873pt;height:10.248pt;mso-position-horizontal-relative:page;mso-position-vertical-relative:page;z-index:-871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0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立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等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式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5377pt;margin-top:317.788116pt;width:104.301319pt;height:15.292303pt;mso-position-horizontal-relative:page;mso-position-vertical-relative:page;z-index:-870" type="#_x0000_t202" filled="f" stroked="f">
            <v:textbox inset="0,0,0,0">
              <w:txbxContent>
                <w:p>
                  <w:pPr>
                    <w:spacing w:before="0" w:after="0" w:line="289" w:lineRule="exact"/>
                    <w:ind w:left="20" w:right="-6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-62"/>
                      <w:w w:val="99"/>
                      <w:position w:val="-1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满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足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-1"/>
                      <w:sz w:val="18"/>
                      <w:szCs w:val="18"/>
                    </w:rPr>
                    <w:t>&lt;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w w:val="100"/>
                      <w:position w:val="-1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7"/>
                      <w:sz w:val="18"/>
                      <w:szCs w:val="18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4"/>
                      <w:w w:val="100"/>
                      <w:position w:val="7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  <w:u w:val="single" w:color="231F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7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2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595505pt;margin-top:318.171967pt;width:48.415358pt;height:15.402873pt;mso-position-horizontal-relative:page;mso-position-vertical-relative:page;z-index:-869" type="#_x0000_t202" filled="f" stroked="f">
            <v:textbox inset="0,0,0,0">
              <w:txbxContent>
                <w:p>
                  <w:pPr>
                    <w:spacing w:before="0" w:after="0" w:line="282" w:lineRule="exact"/>
                    <w:ind w:left="20" w:right="-6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178"/>
                      <w:position w:val="-1"/>
                      <w:sz w:val="18"/>
                      <w:szCs w:val="18"/>
                    </w:rPr>
                    <w:t>$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178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4"/>
                      <w:w w:val="100"/>
                      <w:position w:val="6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  <w:u w:val="single" w:color="231F20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6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position w:val="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6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  <w:u w:val="single" w:color="231F20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6"/>
                      <w:sz w:val="18"/>
                      <w:szCs w:val="18"/>
                      <w:u w:val="single" w:color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318.630157pt;width:233.191446pt;height:40.625923pt;mso-position-horizontal-relative:page;mso-position-vertical-relative:page;z-index:-868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-120"/>
                      <w:w w:val="100"/>
                      <w:position w:val="0"/>
                      <w:sz w:val="18"/>
                      <w:szCs w:val="18"/>
                    </w:rPr>
                    <w:t>′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方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程</w:t>
                  </w:r>
                  <w:r>
                    <w:rPr>
                      <w:rFonts w:ascii="宋体" w:hAnsi="宋体" w:cs="宋体" w:eastAsia="宋体"/>
                      <w:color w:val="231F20"/>
                      <w:spacing w:val="31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-2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至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少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" w:after="0" w:line="240" w:lineRule="auto"/>
                    <w:ind w:left="445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0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0"/>
                      <w:position w:val="1"/>
                      <w:sz w:val="16"/>
                      <w:szCs w:val="16"/>
                    </w:rPr>
                    <w:t>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1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容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易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验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3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符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合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4" w:after="0" w:line="240" w:lineRule="auto"/>
                    <w:ind w:left="26" w:right="-5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论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因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初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始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1"/>
                      <w:sz w:val="16"/>
                      <w:szCs w:val="16"/>
                    </w:rPr>
                    <w:t>值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公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1"/>
                      <w:sz w:val="16"/>
                      <w:szCs w:val="16"/>
                    </w:rPr>
                    <w:t>式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458801pt;margin-top:321.525299pt;width:67.307665pt;height:10.248pt;mso-position-horizontal-relative:page;mso-position-vertical-relative:page;z-index:-867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0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任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何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初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始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值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069382pt;margin-top:328.071991pt;width:9.936103pt;height:10.927pt;mso-position-horizontal-relative:page;mso-position-vertical-relative:page;z-index:-866" type="#_x0000_t202" filled="f" stroked="f">
            <v:textbox inset="0,0,0,0">
              <w:txbxContent>
                <w:p>
                  <w:pPr>
                    <w:spacing w:before="0" w:after="0" w:line="202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815323pt;margin-top:327.557159pt;width:24.995952pt;height:10.927pt;mso-position-horizontal-relative:page;mso-position-vertical-relative:page;z-index:-865" type="#_x0000_t202" filled="f" stroked="f">
            <v:textbox inset="0,0,0,0">
              <w:txbxContent>
                <w:p>
                  <w:pPr>
                    <w:spacing w:before="0" w:after="0" w:line="199" w:lineRule="exact"/>
                    <w:ind w:left="20" w:right="-47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5377pt;margin-top:341.617401pt;width:232.450505pt;height:26.156758pt;mso-position-horizontal-relative:page;mso-position-vertical-relative:page;z-index:-864" type="#_x0000_t202" filled="f" stroked="f">
            <v:textbox inset="0,0,0,0">
              <w:txbxContent>
                <w:p>
                  <w:pPr>
                    <w:spacing w:before="0" w:after="0" w:line="217" w:lineRule="exact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公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式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281" w:lineRule="exact"/>
                    <w:ind w:left="445" w:right="-51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-39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sz w:val="16"/>
                      <w:szCs w:val="16"/>
                    </w:rPr>
                    <w:t>明</w:t>
                  </w:r>
                  <w:r>
                    <w:rPr>
                      <w:rFonts w:ascii="宋体" w:hAnsi="宋体" w:cs="宋体" w:eastAsia="宋体"/>
                      <w:color w:val="231F20"/>
                      <w:spacing w:val="-39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容</w:t>
                  </w:r>
                  <w:r>
                    <w:rPr>
                      <w:rFonts w:ascii="宋体" w:hAnsi="宋体" w:cs="宋体" w:eastAsia="宋体"/>
                      <w:color w:val="231F20"/>
                      <w:spacing w:val="-3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易</w:t>
                  </w:r>
                  <w:r>
                    <w:rPr>
                      <w:rFonts w:ascii="宋体" w:hAnsi="宋体" w:cs="宋体" w:eastAsia="宋体"/>
                      <w:color w:val="231F20"/>
                      <w:spacing w:val="-3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验</w:t>
                  </w:r>
                  <w:r>
                    <w:rPr>
                      <w:rFonts w:ascii="宋体" w:hAnsi="宋体" w:cs="宋体" w:eastAsia="宋体"/>
                      <w:color w:val="231F20"/>
                      <w:spacing w:val="-3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178"/>
                      <w:position w:val="-1"/>
                      <w:sz w:val="18"/>
                      <w:szCs w:val="18"/>
                    </w:rPr>
                    <w:t>$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-1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2"/>
                      <w:w w:val="99"/>
                      <w:position w:val="-1"/>
                      <w:sz w:val="18"/>
                      <w:szCs w:val="18"/>
                    </w:rPr>
                    <w:t>′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-6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361.412628pt;width:232.174499pt;height:11.544699pt;mso-position-horizontal-relative:page;mso-position-vertical-relative:page;z-index:-863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通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过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迭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代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99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100"/>
                      <w:position w:val="0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99"/>
                      <w:position w:val="0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954407pt;margin-top:366.374207pt;width:23.152832pt;height:7.046pt;mso-position-horizontal-relative:page;mso-position-vertical-relative:page;z-index:-862" type="#_x0000_t202" filled="f" stroked="f">
            <v:textbox inset="0,0,0,0">
              <w:txbxContent>
                <w:p>
                  <w:pPr>
                    <w:tabs>
                      <w:tab w:pos="380" w:val="left"/>
                    </w:tabs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911133pt;margin-top:366.374207pt;width:4.523pt;height:7.046pt;mso-position-horizontal-relative:page;mso-position-vertical-relative:page;z-index:-861" type="#_x0000_t202" filled="f" stroked="f">
            <v:textbox inset="0,0,0,0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223877pt;margin-top:366.374207pt;width:4.523pt;height:7.046pt;mso-position-horizontal-relative:page;mso-position-vertical-relative:page;z-index:-860" type="#_x0000_t202" filled="f" stroked="f">
            <v:textbox inset="0,0,0,0">
              <w:txbxContent>
                <w:p>
                  <w:pPr>
                    <w:spacing w:before="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5377pt;margin-top:369.665802pt;width:216.861775pt;height:26.001786pt;mso-position-horizontal-relative:page;mso-position-vertical-relative:page;z-index:-859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  <w:w w:val="100"/>
                      <w:position w:val="0"/>
                      <w:sz w:val="18"/>
                      <w:szCs w:val="18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于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是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满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足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论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21" w:after="0" w:line="240" w:lineRule="auto"/>
                    <w:ind w:left="26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5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得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518463pt;margin-top:369.94928pt;width:10.248001pt;height:10.248pt;mso-position-horizontal-relative:page;mso-position-vertical-relative:page;z-index:-858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06476pt;margin-top:375.574432pt;width:233.191446pt;height:39.07476pt;mso-position-horizontal-relative:page;mso-position-vertical-relative:page;z-index:-857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6" w:right="-5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极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限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95"/>
                      <w:w w:val="100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83"/>
                      <w:w w:val="99"/>
                      <w:position w:val="0"/>
                      <w:sz w:val="18"/>
                      <w:szCs w:val="18"/>
                    </w:rPr>
                    <w:t>ξ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为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不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动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点</w:t>
                  </w:r>
                  <w:r>
                    <w:rPr>
                      <w:rFonts w:ascii="宋体" w:hAnsi="宋体" w:cs="宋体" w:eastAsia="宋体"/>
                      <w:color w:val="231F20"/>
                      <w:spacing w:val="-55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6"/>
                      <w:szCs w:val="16"/>
                    </w:rPr>
                    <w:t>即</w:t>
                  </w:r>
                  <w:r>
                    <w:rPr>
                      <w:rFonts w:ascii="Arial" w:hAnsi="Arial" w:cs="Arial" w:eastAsia="Arial"/>
                      <w:color w:val="231F20"/>
                      <w:spacing w:val="1"/>
                      <w:w w:val="158"/>
                      <w:position w:val="0"/>
                      <w:sz w:val="18"/>
                      <w:szCs w:val="18"/>
                    </w:rPr>
                    <w:t>!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 w:eastAsia="Arial"/>
                      <w:color w:val="231F20"/>
                      <w:spacing w:val="-1"/>
                      <w:w w:val="124"/>
                      <w:position w:val="0"/>
                      <w:sz w:val="18"/>
                      <w:szCs w:val="18"/>
                    </w:rPr>
                    <w:t>"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20" w:after="0" w:line="255" w:lineRule="auto"/>
                    <w:ind w:left="26" w:right="-16" w:hanging="6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2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Arial" w:hAnsi="Arial" w:cs="Arial" w:eastAsia="Arial"/>
                      <w:color w:val="231F20"/>
                      <w:spacing w:val="-1"/>
                      <w:w w:val="92"/>
                      <w:position w:val="0"/>
                      <w:sz w:val="18"/>
                      <w:szCs w:val="18"/>
                    </w:rPr>
                    <w:t>#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2"/>
                      <w:position w:val="1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2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2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92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92"/>
                      <w:position w:val="0"/>
                      <w:sz w:val="18"/>
                      <w:szCs w:val="18"/>
                    </w:rPr>
                    <w:t>$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92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2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2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5"/>
                      <w:w w:val="9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从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而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99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 w:eastAsia="Arial"/>
                      <w:color w:val="231F20"/>
                      <w:spacing w:val="0"/>
                      <w:w w:val="49"/>
                      <w:position w:val="0"/>
                      <w:sz w:val="18"/>
                      <w:szCs w:val="18"/>
                    </w:rPr>
                    <w:t>%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因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方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程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1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1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1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1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至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少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根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35349pt;margin-top:398.281189pt;width:186.202584pt;height:11.553576pt;mso-position-horizontal-relative:page;mso-position-vertical-relative:page;z-index:-856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0"/>
                      <w:position w:val="1"/>
                      <w:sz w:val="16"/>
                      <w:szCs w:val="16"/>
                    </w:rPr>
                    <w:t>理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设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区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3"/>
                      <w:position w:val="1"/>
                      <w:sz w:val="16"/>
                      <w:szCs w:val="16"/>
                    </w:rPr>
                    <w:t>间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满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position w:val="1"/>
                      <w:sz w:val="16"/>
                      <w:szCs w:val="16"/>
                    </w:rPr>
                    <w:t>足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99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99"/>
                      <w:position w:val="0"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ch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z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条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3"/>
                      <w:position w:val="1"/>
                      <w:sz w:val="16"/>
                      <w:szCs w:val="16"/>
                    </w:rPr>
                    <w:t>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297211pt;margin-top:398.281189pt;width:19.469265pt;height:10.248pt;mso-position-horizontal-relative:page;mso-position-vertical-relative:page;z-index:-855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0"/>
                      <w:sz w:val="16"/>
                      <w:szCs w:val="16"/>
                    </w:rPr>
                    <w:t>即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存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412.167267pt;width:229.958224pt;height:11.834637pt;mso-position-horizontal-relative:page;mso-position-vertical-relative:page;z-index:-854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在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4"/>
                      <w:w w:val="100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&gt;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4"/>
                      <w:w w:val="100"/>
                      <w:position w:val="1"/>
                      <w:sz w:val="16"/>
                      <w:szCs w:val="16"/>
                    </w:rPr>
                    <w:t>切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1"/>
                      <w:sz w:val="16"/>
                      <w:szCs w:val="16"/>
                    </w:rPr>
                    <w:t>都</w:t>
                  </w:r>
                  <w:r>
                    <w:rPr>
                      <w:rFonts w:ascii="宋体" w:hAnsi="宋体" w:cs="宋体" w:eastAsia="宋体"/>
                      <w:color w:val="231F20"/>
                      <w:spacing w:val="4"/>
                      <w:w w:val="100"/>
                      <w:position w:val="1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宋体" w:hAnsi="宋体" w:cs="宋体" w:eastAsia="宋体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739433pt;margin-top:426.334412pt;width:153.786157pt;height:16.337291pt;mso-position-horizontal-relative:page;mso-position-vertical-relative:page;z-index:-853" type="#_x0000_t202" filled="f" stroked="f">
            <v:textbox inset="0,0,0,0">
              <w:txbxContent>
                <w:p>
                  <w:pPr>
                    <w:spacing w:before="0" w:after="0" w:line="300" w:lineRule="exact"/>
                    <w:ind w:left="20" w:right="-63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-1"/>
                      <w:sz w:val="18"/>
                      <w:szCs w:val="18"/>
                    </w:rPr>
                    <w:t>&lt;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w w:val="100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Arial" w:hAnsi="Arial" w:cs="Arial" w:eastAsia="Arial"/>
                      <w:color w:val="231F20"/>
                      <w:spacing w:val="1"/>
                      <w:w w:val="178"/>
                      <w:position w:val="-1"/>
                      <w:sz w:val="18"/>
                      <w:szCs w:val="18"/>
                    </w:rPr>
                    <w:t>$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1-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1-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6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w w:val="100"/>
                      <w:position w:val="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430.315857pt;width:49.318776pt;height:11.491305pt;mso-position-horizontal-relative:page;mso-position-vertical-relative:page;z-index:-852" type="#_x0000_t202" filled="f" stroked="f">
            <v:textbox inset="0,0,0,0">
              <w:txbxContent>
                <w:p>
                  <w:pPr>
                    <w:spacing w:before="0" w:after="0" w:line="212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sz w:val="16"/>
                      <w:szCs w:val="16"/>
                    </w:rPr>
                    <w:t>常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3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99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sz w:val="16"/>
                      <w:szCs w:val="16"/>
                    </w:rPr>
                    <w:t>满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sz w:val="16"/>
                      <w:szCs w:val="16"/>
                    </w:rPr>
                    <w:t>足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495148pt;margin-top:430.596832pt;width:19.271313pt;height:10.248pt;mso-position-horizontal-relative:page;mso-position-vertical-relative:page;z-index:-851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则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11774pt;margin-top:432.168152pt;width:46.679572pt;height:12.953851pt;mso-position-horizontal-relative:page;mso-position-vertical-relative:page;z-index:-850" type="#_x0000_t202" filled="f" stroked="f">
            <v:textbox inset="0,0,0,0">
              <w:txbxContent>
                <w:p>
                  <w:pPr>
                    <w:spacing w:before="0" w:after="0" w:line="241" w:lineRule="exact"/>
                    <w:ind w:left="20" w:right="-53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sz w:val="19"/>
                      <w:szCs w:val="19"/>
                    </w:rPr>
                    <w:t>参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sz w:val="19"/>
                      <w:szCs w:val="19"/>
                    </w:rPr>
                    <w:t>考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sz w:val="19"/>
                      <w:szCs w:val="19"/>
                    </w:rPr>
                    <w:t>文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sz w:val="19"/>
                      <w:szCs w:val="19"/>
                    </w:rPr>
                    <w:t>献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4"/>
                      <w:position w:val="0"/>
                      <w:sz w:val="19"/>
                      <w:szCs w:val="19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053192pt;margin-top:436.234467pt;width:42.1715pt;height:10.927pt;mso-position-horizontal-relative:page;mso-position-vertical-relative:page;z-index:-849" type="#_x0000_t202" filled="f" stroked="f">
            <v:textbox inset="0,0,0,0">
              <w:txbxContent>
                <w:p>
                  <w:pPr>
                    <w:tabs>
                      <w:tab w:pos="640" w:val="left"/>
                    </w:tabs>
                    <w:spacing w:before="0" w:after="0" w:line="199" w:lineRule="exact"/>
                    <w:ind w:left="20" w:right="-47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297089pt;margin-top:437.133179pt;width:4.481706pt;height:10.927pt;mso-position-horizontal-relative:page;mso-position-vertical-relative:page;z-index:-848" type="#_x0000_t202" filled="f" stroked="f">
            <v:textbox inset="0,0,0,0">
              <w:txbxContent>
                <w:p>
                  <w:pPr>
                    <w:spacing w:before="0" w:after="0" w:line="202" w:lineRule="exact"/>
                    <w:ind w:left="20" w:right="-4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817139pt;margin-top:448.017853pt;width:215.903603pt;height:76.496767pt;mso-position-horizontal-relative:page;mso-position-vertical-relative:page;z-index:-847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徐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萃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5"/>
                      <w:position w:val="1"/>
                      <w:sz w:val="14"/>
                      <w:szCs w:val="14"/>
                    </w:rPr>
                    <w:t>薇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6"/>
                      <w:szCs w:val="16"/>
                    </w:rPr>
                    <w:t>.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计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算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方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法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引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5"/>
                      <w:position w:val="1"/>
                      <w:sz w:val="14"/>
                      <w:szCs w:val="14"/>
                    </w:rPr>
                    <w:t>论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0"/>
                      <w:sz w:val="16"/>
                      <w:szCs w:val="16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99"/>
                      <w:position w:val="0"/>
                      <w:sz w:val="16"/>
                      <w:szCs w:val="16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0"/>
                      <w:sz w:val="16"/>
                      <w:szCs w:val="16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6"/>
                      <w:szCs w:val="16"/>
                    </w:rPr>
                    <w:t>.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北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5"/>
                      <w:position w:val="1"/>
                      <w:sz w:val="14"/>
                      <w:szCs w:val="14"/>
                    </w:rPr>
                    <w:t>京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9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高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等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教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育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出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版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5"/>
                      <w:position w:val="1"/>
                      <w:sz w:val="14"/>
                      <w:szCs w:val="14"/>
                    </w:rPr>
                    <w:t>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6"/>
                      <w:szCs w:val="16"/>
                    </w:rPr>
                    <w:t>1985.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32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刘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世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5"/>
                      <w:position w:val="1"/>
                      <w:sz w:val="14"/>
                      <w:szCs w:val="14"/>
                    </w:rPr>
                    <w:t>伟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李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5"/>
                      <w:position w:val="1"/>
                      <w:sz w:val="14"/>
                      <w:szCs w:val="14"/>
                    </w:rPr>
                    <w:t>逊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6"/>
                      <w:szCs w:val="16"/>
                    </w:rPr>
                    <w:t>.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泛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函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分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析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概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5"/>
                      <w:position w:val="1"/>
                      <w:sz w:val="14"/>
                      <w:szCs w:val="14"/>
                    </w:rPr>
                    <w:t>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0"/>
                      <w:sz w:val="16"/>
                      <w:szCs w:val="16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99"/>
                      <w:position w:val="0"/>
                      <w:sz w:val="16"/>
                      <w:szCs w:val="16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0"/>
                      <w:sz w:val="16"/>
                      <w:szCs w:val="16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6"/>
                      <w:szCs w:val="16"/>
                    </w:rPr>
                    <w:t>.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北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5"/>
                      <w:position w:val="1"/>
                      <w:sz w:val="14"/>
                      <w:szCs w:val="14"/>
                    </w:rPr>
                    <w:t>京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9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高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等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教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育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出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版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5"/>
                      <w:position w:val="1"/>
                      <w:sz w:val="14"/>
                      <w:szCs w:val="14"/>
                    </w:rPr>
                    <w:t>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6"/>
                      <w:szCs w:val="16"/>
                    </w:rPr>
                    <w:t>1987.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32" w:after="0" w:line="273" w:lineRule="auto"/>
                    <w:ind w:left="32" w:right="-28" w:hanging="12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吴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良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5"/>
                      <w:position w:val="1"/>
                      <w:sz w:val="14"/>
                      <w:szCs w:val="14"/>
                    </w:rPr>
                    <w:t>森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毛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羽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5"/>
                      <w:position w:val="1"/>
                      <w:sz w:val="14"/>
                      <w:szCs w:val="14"/>
                    </w:rPr>
                    <w:t>辉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宋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国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5"/>
                      <w:position w:val="1"/>
                      <w:sz w:val="14"/>
                      <w:szCs w:val="14"/>
                    </w:rPr>
                    <w:t>栋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5"/>
                      <w:position w:val="1"/>
                      <w:sz w:val="14"/>
                      <w:szCs w:val="14"/>
                    </w:rPr>
                    <w:t>等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  <w:position w:val="0"/>
                      <w:sz w:val="16"/>
                      <w:szCs w:val="16"/>
                    </w:rPr>
                    <w:t>.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分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析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习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题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5"/>
                      <w:position w:val="1"/>
                      <w:sz w:val="14"/>
                      <w:szCs w:val="14"/>
                    </w:rPr>
                    <w:t>精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5"/>
                      <w:position w:val="1"/>
                      <w:sz w:val="14"/>
                      <w:szCs w:val="14"/>
                    </w:rPr>
                    <w:t>解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0"/>
                      <w:sz w:val="16"/>
                      <w:szCs w:val="16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  <w:w w:val="99"/>
                      <w:position w:val="0"/>
                      <w:sz w:val="16"/>
                      <w:szCs w:val="16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99"/>
                      <w:position w:val="0"/>
                      <w:sz w:val="16"/>
                      <w:szCs w:val="16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99"/>
                      <w:position w:val="0"/>
                      <w:sz w:val="16"/>
                      <w:szCs w:val="16"/>
                    </w:rPr>
                    <w:t>.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5"/>
                      <w:position w:val="1"/>
                      <w:sz w:val="14"/>
                      <w:szCs w:val="14"/>
                    </w:rPr>
                    <w:t>北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5"/>
                      <w:position w:val="1"/>
                      <w:sz w:val="14"/>
                      <w:szCs w:val="14"/>
                    </w:rPr>
                    <w:t>京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9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5"/>
                      <w:position w:val="1"/>
                      <w:sz w:val="14"/>
                      <w:szCs w:val="14"/>
                    </w:rPr>
                    <w:t>科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5"/>
                      <w:position w:val="1"/>
                      <w:sz w:val="14"/>
                      <w:szCs w:val="14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5"/>
                      <w:position w:val="1"/>
                      <w:sz w:val="14"/>
                      <w:szCs w:val="14"/>
                    </w:rPr>
                    <w:t>出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5"/>
                      <w:position w:val="1"/>
                      <w:sz w:val="14"/>
                      <w:szCs w:val="14"/>
                    </w:rPr>
                    <w:t>版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5"/>
                      <w:position w:val="1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05"/>
                      <w:position w:val="1"/>
                      <w:sz w:val="14"/>
                      <w:szCs w:val="14"/>
                    </w:rPr>
                    <w:t>社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6"/>
                      <w:szCs w:val="16"/>
                    </w:rPr>
                    <w:t>2002.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7" w:after="0" w:line="240" w:lineRule="auto"/>
                    <w:ind w:left="24" w:right="-46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5"/>
                      <w:w w:val="100"/>
                      <w:position w:val="1"/>
                      <w:sz w:val="14"/>
                      <w:szCs w:val="14"/>
                    </w:rPr>
                    <w:t>席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泓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4"/>
                      <w:szCs w:val="14"/>
                    </w:rPr>
                    <w:t>李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4"/>
                      <w:szCs w:val="14"/>
                    </w:rPr>
                    <w:t>庆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1"/>
                      <w:sz w:val="14"/>
                      <w:szCs w:val="14"/>
                    </w:rPr>
                    <w:t>玉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关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于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两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类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列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3"/>
                      <w:position w:val="1"/>
                      <w:sz w:val="14"/>
                      <w:szCs w:val="14"/>
                    </w:rPr>
                    <w:t>极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3"/>
                      <w:position w:val="1"/>
                      <w:sz w:val="14"/>
                      <w:szCs w:val="14"/>
                    </w:rPr>
                    <w:t>限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3"/>
                      <w:position w:val="0"/>
                      <w:sz w:val="16"/>
                      <w:szCs w:val="16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3"/>
                      <w:position w:val="0"/>
                      <w:sz w:val="16"/>
                      <w:szCs w:val="16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3"/>
                      <w:position w:val="0"/>
                      <w:sz w:val="16"/>
                      <w:szCs w:val="16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5"/>
                      <w:position w:val="1"/>
                      <w:sz w:val="14"/>
                      <w:szCs w:val="14"/>
                    </w:rPr>
                    <w:t>贵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5"/>
                      <w:position w:val="1"/>
                      <w:sz w:val="14"/>
                      <w:szCs w:val="14"/>
                    </w:rPr>
                    <w:t>州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5"/>
                      <w:position w:val="1"/>
                      <w:sz w:val="14"/>
                      <w:szCs w:val="14"/>
                    </w:rPr>
                    <w:t>教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5"/>
                      <w:position w:val="1"/>
                      <w:sz w:val="14"/>
                      <w:szCs w:val="14"/>
                    </w:rPr>
                    <w:t>育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5"/>
                      <w:position w:val="1"/>
                      <w:sz w:val="14"/>
                      <w:szCs w:val="14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5"/>
                      <w:position w:val="1"/>
                      <w:sz w:val="14"/>
                      <w:szCs w:val="14"/>
                    </w:rPr>
                    <w:t>院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5"/>
                      <w:position w:val="1"/>
                      <w:sz w:val="14"/>
                      <w:szCs w:val="14"/>
                    </w:rPr>
                    <w:t>学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5"/>
                      <w:position w:val="1"/>
                      <w:sz w:val="14"/>
                      <w:szCs w:val="14"/>
                    </w:rPr>
                    <w:t>报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80" w:after="0" w:line="240" w:lineRule="auto"/>
                    <w:ind w:left="25" w:right="-2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2001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12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18896pt;margin-top:448.570221pt;width:10.856141pt;height:36.358326pt;mso-position-horizontal-relative:page;mso-position-vertical-relative:page;z-index:-846" type="#_x0000_t202" filled="f" stroked="f">
            <v:textbox inset="0,0,0,0">
              <w:txbxContent>
                <w:p>
                  <w:pPr>
                    <w:spacing w:before="0" w:after="0" w:line="182" w:lineRule="exact"/>
                    <w:ind w:left="20" w:right="-4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16"/>
                      <w:szCs w:val="16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1]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before="4" w:after="0" w:line="260" w:lineRule="atLeast"/>
                    <w:ind w:left="20" w:right="-2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16"/>
                      <w:szCs w:val="16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2]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16"/>
                      <w:szCs w:val="16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3]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85432pt;margin-top:450.401611pt;width:184.544736pt;height:26.461598pt;mso-position-horizontal-relative:page;mso-position-vertical-relative:page;z-index:-845" type="#_x0000_t202" filled="f" stroked="f">
            <v:textbox inset="0,0,0,0">
              <w:txbxContent>
                <w:p>
                  <w:pPr>
                    <w:spacing w:before="0" w:after="0" w:line="223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任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何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初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0"/>
                      <w:position w:val="1"/>
                      <w:sz w:val="16"/>
                      <w:szCs w:val="16"/>
                    </w:rPr>
                    <w:t>始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0"/>
                      <w:position w:val="1"/>
                      <w:sz w:val="16"/>
                      <w:szCs w:val="16"/>
                    </w:rPr>
                    <w:t>值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2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递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推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公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w w:val="103"/>
                      <w:position w:val="1"/>
                      <w:sz w:val="16"/>
                      <w:szCs w:val="16"/>
                    </w:rPr>
                    <w:t>式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0"/>
                      <w:szCs w:val="10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9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99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position w:val="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"/>
                      <w:w w:val="99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2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99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18" w:after="0" w:line="240" w:lineRule="auto"/>
                    <w:ind w:left="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数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3"/>
                      <w:position w:val="1"/>
                      <w:sz w:val="16"/>
                      <w:szCs w:val="16"/>
                    </w:rPr>
                    <w:t>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7"/>
                      <w:w w:val="99"/>
                      <w:position w:val="1"/>
                      <w:sz w:val="18"/>
                      <w:szCs w:val="18"/>
                    </w:rPr>
                    <w:t>{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9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  <w:w w:val="99"/>
                      <w:position w:val="1"/>
                      <w:sz w:val="18"/>
                      <w:szCs w:val="18"/>
                    </w:rPr>
                    <w:t>}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收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3"/>
                      <w:position w:val="1"/>
                      <w:sz w:val="16"/>
                      <w:szCs w:val="16"/>
                    </w:rPr>
                    <w:t>敛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394135pt;margin-top:450.680725pt;width:42.372338pt;height:11.546595pt;mso-position-horizontal-relative:page;mso-position-vertical-relative:page;z-index:-844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20" w:right="-4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9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99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0"/>
                      <w:position w:val="6"/>
                      <w:sz w:val="10"/>
                      <w:szCs w:val="10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19"/>
                      <w:w w:val="103"/>
                      <w:position w:val="1"/>
                      <w:sz w:val="16"/>
                      <w:szCs w:val="16"/>
                    </w:rPr>
                    <w:t>生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成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43604pt;margin-top:478.735901pt;width:99.639824pt;height:11.82571pt;mso-position-horizontal-relative:page;mso-position-vertical-relative:page;z-index:-843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明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4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637497pt;margin-top:479.119751pt;width:33.084683pt;height:11.441849pt;mso-position-horizontal-relative:page;mso-position-vertical-relative:page;z-index:-842" type="#_x0000_t202" filled="f" stroked="f">
            <v:textbox inset="0,0,0,0">
              <w:txbxContent>
                <w:p>
                  <w:pPr>
                    <w:spacing w:before="0" w:after="0" w:line="212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x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071136pt;margin-top:479.012604pt;width:68.717482pt;height:11.549013pt;mso-position-horizontal-relative:page;mso-position-vertical-relative:page;z-index:-841" type="#_x0000_t202" filled="f" stroked="f">
            <v:textbox inset="0,0,0,0">
              <w:txbxContent>
                <w:p>
                  <w:pPr>
                    <w:spacing w:before="0" w:after="0" w:line="215" w:lineRule="exact"/>
                    <w:ind w:left="20" w:right="-49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position w:val="1"/>
                      <w:sz w:val="16"/>
                      <w:szCs w:val="16"/>
                    </w:rPr>
                    <w:t>容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易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1"/>
                      <w:sz w:val="16"/>
                      <w:szCs w:val="16"/>
                    </w:rPr>
                    <w:t>验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7"/>
                      <w:w w:val="100"/>
                      <w:position w:val="1"/>
                      <w:sz w:val="16"/>
                      <w:szCs w:val="16"/>
                    </w:rPr>
                    <w:t>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95377pt;margin-top:493.182648pt;width:107.691247pt;height:12.094091pt;mso-position-horizontal-relative:page;mso-position-vertical-relative:page;z-index:-840" type="#_x0000_t202" filled="f" stroked="f">
            <v:textbox inset="0,0,0,0">
              <w:txbxContent>
                <w:p>
                  <w:pPr>
                    <w:spacing w:before="0" w:after="0" w:line="216" w:lineRule="exact"/>
                    <w:ind w:left="20" w:right="-5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color w:val="231F20"/>
                      <w:w w:val="178"/>
                      <w:sz w:val="18"/>
                      <w:szCs w:val="18"/>
                    </w:rPr>
                    <w:t>$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9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9"/>
                      <w:sz w:val="18"/>
                      <w:szCs w:val="18"/>
                    </w:rPr>
                    <w:t>a,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对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1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1"/>
                      <w:sz w:val="16"/>
                      <w:szCs w:val="16"/>
                    </w:rPr>
                    <w:t>切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∈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a,b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257202pt;margin-top:493.182648pt;width:10.248001pt;height:10.248pt;mso-position-horizontal-relative:page;mso-position-vertical-relative:page;z-index:-839" type="#_x0000_t202" filled="f" stroked="f">
            <v:textbox inset="0,0,0,0">
              <w:txbxContent>
                <w:p>
                  <w:pPr>
                    <w:spacing w:before="0" w:after="0" w:line="184" w:lineRule="exact"/>
                    <w:ind w:left="20" w:right="-4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有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18896pt;margin-top:501.364899pt;width:10.856141pt;height:9.957pt;mso-position-horizontal-relative:page;mso-position-vertical-relative:page;z-index:-838" type="#_x0000_t202" filled="f" stroked="f">
            <v:textbox inset="0,0,0,0">
              <w:txbxContent>
                <w:p>
                  <w:pPr>
                    <w:spacing w:before="0" w:after="0" w:line="182" w:lineRule="exact"/>
                    <w:ind w:left="20" w:right="-4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sz w:val="16"/>
                      <w:szCs w:val="16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6"/>
                      <w:szCs w:val="16"/>
                    </w:rPr>
                    <w:t>4]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605579pt;margin-top:507.07019pt;width:229.540303pt;height:25.992859pt;mso-position-horizontal-relative:page;mso-position-vertical-relative:page;z-index:-837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2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0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283" w:lineRule="exact"/>
                    <w:ind w:left="427" w:right="-49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0"/>
                      <w:position w:val="-1"/>
                      <w:sz w:val="18"/>
                      <w:szCs w:val="18"/>
                    </w:rPr>
                    <w:t>l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w w:val="100"/>
                      <w:position w:val="0"/>
                      <w:sz w:val="18"/>
                      <w:szCs w:val="18"/>
                    </w:rPr>
                    <w:t>+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100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w w:val="98"/>
                      <w:position w:val="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8"/>
                      <w:position w:val="-1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98"/>
                      <w:position w:val="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98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w w:val="98"/>
                      <w:position w:val="0"/>
                      <w:sz w:val="18"/>
                      <w:szCs w:val="18"/>
                    </w:rPr>
                    <w:t>]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8"/>
                      <w:position w:val="0"/>
                      <w:sz w:val="18"/>
                      <w:szCs w:val="18"/>
                    </w:rPr>
                    <w:t>≤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8"/>
                      <w:position w:val="0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98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8"/>
                      <w:position w:val="-1"/>
                      <w:sz w:val="18"/>
                      <w:szCs w:val="18"/>
                    </w:rPr>
                    <w:t>l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98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98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98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8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w w:val="100"/>
                      <w:position w:val="-1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position w:val="-1"/>
                      <w:sz w:val="18"/>
                      <w:szCs w:val="18"/>
                    </w:rPr>
                    <w:t>k</w:t>
                  </w:r>
                  <w:r>
                    <w:rPr>
                      <w:rFonts w:ascii="宋体" w:hAnsi="宋体" w:cs="宋体" w:eastAsia="宋体"/>
                      <w:color w:val="231F20"/>
                      <w:spacing w:val="4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w w:val="100"/>
                      <w:position w:val="-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w w:val="100"/>
                      <w:position w:val="-1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│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43604pt;margin-top:535.919373pt;width:210.814617pt;height:15.292303pt;mso-position-horizontal-relative:page;mso-position-vertical-relative:page;z-index:-836" type="#_x0000_t202" filled="f" stroked="f">
            <v:textbox inset="0,0,0,0">
              <w:txbxContent>
                <w:p>
                  <w:pPr>
                    <w:spacing w:before="0" w:after="0" w:line="289" w:lineRule="exact"/>
                    <w:ind w:left="20" w:right="-6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其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0"/>
                      <w:sz w:val="16"/>
                      <w:szCs w:val="16"/>
                    </w:rPr>
                    <w:t>中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position w:val="0"/>
                      <w:sz w:val="16"/>
                      <w:szCs w:val="16"/>
                    </w:rPr>
                    <w:t>当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-1"/>
                      <w:sz w:val="18"/>
                      <w:szCs w:val="18"/>
                    </w:rPr>
                    <w:t>&lt;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α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7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4"/>
                      <w:w w:val="100"/>
                      <w:position w:val="0"/>
                      <w:sz w:val="16"/>
                      <w:szCs w:val="16"/>
                    </w:rPr>
                    <w:t>时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-1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positio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100"/>
                      <w:positio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6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9"/>
                      <w:position w:val="-1"/>
                      <w:sz w:val="18"/>
                      <w:szCs w:val="18"/>
                    </w:rPr>
                    <w:t>F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是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个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压</w:t>
                  </w:r>
                  <w:r>
                    <w:rPr>
                      <w:rFonts w:ascii="宋体" w:hAnsi="宋体" w:cs="宋体" w:eastAsia="宋体"/>
                      <w:color w:val="231F20"/>
                      <w:spacing w:val="16"/>
                      <w:w w:val="103"/>
                      <w:position w:val="0"/>
                      <w:sz w:val="16"/>
                      <w:szCs w:val="16"/>
                    </w:rPr>
                    <w:t>缩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3"/>
                      <w:position w:val="0"/>
                      <w:sz w:val="16"/>
                      <w:szCs w:val="16"/>
                    </w:rPr>
                    <w:t>映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469757pt;margin-top:541.244141pt;width:100.989898pt;height:12.383002pt;mso-position-horizontal-relative:page;mso-position-vertical-relative:page;z-index:-835" type="#_x0000_t202" filled="f" stroked="f">
            <v:textbox inset="0,0,0,0">
              <w:txbxContent>
                <w:p>
                  <w:pPr>
                    <w:tabs>
                      <w:tab w:pos="1160" w:val="left"/>
                    </w:tabs>
                    <w:spacing w:before="0" w:after="0" w:line="227" w:lineRule="exact"/>
                    <w:ind w:left="20" w:right="-51"/>
                    <w:jc w:val="left"/>
                    <w:rPr>
                      <w:rFonts w:ascii="宋体" w:hAnsi="宋体" w:cs="宋体" w:eastAsia="宋体"/>
                      <w:sz w:val="19"/>
                      <w:szCs w:val="1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-93"/>
                      <w:w w:val="100"/>
                      <w:position w:val="-1"/>
                      <w:sz w:val="19"/>
                      <w:szCs w:val="19"/>
                    </w:rPr>
                    <w:t>〔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0"/>
                      <w:sz w:val="19"/>
                      <w:szCs w:val="19"/>
                    </w:rPr>
                    <w:t>责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0"/>
                      <w:sz w:val="19"/>
                      <w:szCs w:val="19"/>
                    </w:rPr>
                    <w:t>任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0"/>
                      <w:position w:val="0"/>
                      <w:sz w:val="19"/>
                      <w:szCs w:val="19"/>
                    </w:rPr>
                    <w:t>编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9"/>
                      <w:szCs w:val="19"/>
                    </w:rPr>
                    <w:t>辑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w w:val="100"/>
                      <w:position w:val="0"/>
                      <w:sz w:val="19"/>
                      <w:szCs w:val="19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0"/>
                      <w:position w:val="0"/>
                      <w:sz w:val="19"/>
                      <w:szCs w:val="19"/>
                    </w:rPr>
                    <w:tab/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0"/>
                      <w:sz w:val="19"/>
                      <w:szCs w:val="19"/>
                    </w:rPr>
                    <w:t>王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0"/>
                      <w:sz w:val="19"/>
                      <w:szCs w:val="19"/>
                    </w:rPr>
                    <w:t>三</w:t>
                  </w:r>
                  <w:r>
                    <w:rPr>
                      <w:rFonts w:ascii="宋体" w:hAnsi="宋体" w:cs="宋体" w:eastAsia="宋体"/>
                      <w:color w:val="231F20"/>
                      <w:spacing w:val="12"/>
                      <w:w w:val="104"/>
                      <w:position w:val="0"/>
                      <w:sz w:val="19"/>
                      <w:szCs w:val="19"/>
                    </w:rPr>
                    <w:t>福</w:t>
                  </w:r>
                  <w:r>
                    <w:rPr>
                      <w:rFonts w:ascii="宋体" w:hAnsi="宋体" w:cs="宋体" w:eastAsia="宋体"/>
                      <w:color w:val="231F20"/>
                      <w:spacing w:val="0"/>
                      <w:w w:val="104"/>
                      <w:position w:val="-1"/>
                      <w:sz w:val="19"/>
                      <w:szCs w:val="19"/>
                    </w:rPr>
                    <w:t>〕</w:t>
                  </w:r>
                  <w:r>
                    <w:rPr>
                      <w:rFonts w:ascii="宋体" w:hAnsi="宋体" w:cs="宋体" w:eastAsia="宋体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34982pt;margin-top:545.819397pt;width:8.945206pt;height:11.310861pt;mso-position-horizontal-relative:page;mso-position-vertical-relative:page;z-index:-834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left="20" w:right="-48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18"/>
                      <w:szCs w:val="18"/>
                    </w:rPr>
                    <w:t>2l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1.58728pt;margin-top:785.660095pt;width:12.28088pt;height:12.48pt;mso-position-horizontal-relative:page;mso-position-vertical-relative:page;z-index:-833" type="#_x0000_t202" filled="f" stroked="f">
            <v:textbox inset="0,0,0,0">
              <w:txbxContent>
                <w:p>
                  <w:pPr>
                    <w:spacing w:before="0" w:after="0" w:line="233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"/>
                      <w:w w:val="100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0"/>
                      <w:w w:val="100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100006pt;margin-top:133.099991pt;width:22.9pt;height:12pt;mso-position-horizontal-relative:page;mso-position-vertical-relative:page;z-index:-832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pt;margin-top:133.099991pt;width:22.9pt;height:12pt;mso-position-horizontal-relative:page;mso-position-vertical-relative:page;z-index:-831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300003pt;margin-top:179.899994pt;width:8.9pt;height:12pt;mso-position-horizontal-relative:page;mso-position-vertical-relative:page;z-index:-830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5pt;margin-top:179.899994pt;width:8.9pt;height:12pt;mso-position-horizontal-relative:page;mso-position-vertical-relative:page;z-index:-829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pt;margin-top:179.899994pt;width:8.9pt;height:12pt;mso-position-horizontal-relative:page;mso-position-vertical-relative:page;z-index:-828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700012pt;margin-top:227.999985pt;width:22.9pt;height:12pt;mso-position-horizontal-relative:page;mso-position-vertical-relative:page;z-index:-827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100006pt;margin-top:252.099991pt;width:8.9pt;height:12pt;mso-position-horizontal-relative:page;mso-position-vertical-relative:page;z-index:-826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100006pt;margin-top:426.299988pt;width:8.9pt;height:12pt;mso-position-horizontal-relative:page;mso-position-vertical-relative:page;z-index:-825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199997pt;margin-top:426.299988pt;width:22.9pt;height:12pt;mso-position-horizontal-relative:page;mso-position-vertical-relative:page;z-index:-824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399994pt;margin-top:426.299988pt;width:22.9pt;height:12pt;mso-position-horizontal-relative:page;mso-position-vertical-relative:page;z-index:-823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5pt;margin-top:535.399963pt;width:8.9pt;height:12pt;mso-position-horizontal-relative:page;mso-position-vertical-relative:page;z-index:-822" type="#_x0000_t202" filled="f" stroked="f">
            <v:textbox inset="0,0,0,0">
              <w:txbxContent>
                <w:p>
                  <w:pPr>
                    <w:spacing w:before="0" w:after="0" w:line="200" w:lineRule="exact"/>
                    <w:ind w:left="4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sectPr>
      <w:pgSz w:w="11980" w:h="1690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2014-03-02T11:44:04Z</dcterms:created>
  <dcterms:modified xsi:type="dcterms:W3CDTF">2014-03-02T11:44:04Z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2013-04-21T00:00:00Z</vt:filetime>
  </property>
  <property fmtid="{D5CDD505-2E9C-101B-9397-08002B2CF9AE}" pid="3" name="LastSaved">
    <vt:filetime>2014-03-02T00:00:00Z</vt:filetime>
  </property>
</Properties>
</file>